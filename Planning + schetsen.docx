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54"/>
        <w:gridCol w:w="4956"/>
      </w:tblGrid>
      <w:tr w:rsidR="00154AAE" w:rsidRPr="003467A3" w:rsidTr="00836861">
        <w:trPr>
          <w:trHeight w:hRule="exact" w:val="6366"/>
        </w:trPr>
        <w:tc>
          <w:tcPr>
            <w:tcW w:w="9610" w:type="dxa"/>
            <w:gridSpan w:val="2"/>
          </w:tcPr>
          <w:p w:rsidR="00154AAE" w:rsidRPr="003467A3" w:rsidRDefault="00154AAE" w:rsidP="00CE6E8A">
            <w:r>
              <w:rPr>
                <w:noProof/>
              </w:rPr>
              <w:drawing>
                <wp:anchor distT="0" distB="0" distL="114300" distR="114300" simplePos="0" relativeHeight="251662848" behindDoc="1" locked="0" layoutInCell="0" allowOverlap="1" wp14:anchorId="69AC32DD" wp14:editId="0E282F2A">
                  <wp:simplePos x="0" y="0"/>
                  <wp:positionH relativeFrom="page">
                    <wp:posOffset>-734060</wp:posOffset>
                  </wp:positionH>
                  <wp:positionV relativeFrom="page">
                    <wp:posOffset>-533400</wp:posOffset>
                  </wp:positionV>
                  <wp:extent cx="7578090" cy="10715625"/>
                  <wp:effectExtent l="0" t="0" r="3810" b="9525"/>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tc>
      </w:tr>
      <w:tr w:rsidR="00154AAE" w:rsidRPr="003E0365" w:rsidTr="00836861">
        <w:trPr>
          <w:trHeight w:hRule="exact" w:val="2778"/>
        </w:trPr>
        <w:tc>
          <w:tcPr>
            <w:tcW w:w="9610" w:type="dxa"/>
            <w:gridSpan w:val="2"/>
            <w:tcMar>
              <w:top w:w="567" w:type="dxa"/>
              <w:bottom w:w="567" w:type="dxa"/>
            </w:tcMar>
            <w:vAlign w:val="center"/>
          </w:tcPr>
          <w:p w:rsidR="007E1D63" w:rsidRDefault="003E0365" w:rsidP="00CE6E8A">
            <w:pPr>
              <w:pStyle w:val="Cover-ondertitel"/>
              <w:rPr>
                <w:color w:val="F04C25"/>
                <w:szCs w:val="36"/>
                <w:lang w:val="en-US"/>
              </w:rPr>
            </w:pPr>
            <w:r>
              <w:rPr>
                <w:color w:val="F04C25"/>
                <w:szCs w:val="36"/>
                <w:lang w:val="en-US"/>
              </w:rPr>
              <w:t>Projec</w:t>
            </w:r>
            <w:r w:rsidR="000E3E0B">
              <w:rPr>
                <w:color w:val="F04C25"/>
                <w:szCs w:val="36"/>
                <w:lang w:val="en-US"/>
              </w:rPr>
              <w:t xml:space="preserve">t Datamanipulatie </w:t>
            </w:r>
          </w:p>
          <w:p w:rsidR="00154AAE" w:rsidRPr="003E0365" w:rsidRDefault="000E3E0B" w:rsidP="00CE6E8A">
            <w:pPr>
              <w:pStyle w:val="Cover-ondertitel"/>
              <w:rPr>
                <w:b w:val="0"/>
                <w:szCs w:val="36"/>
                <w:lang w:val="en-US"/>
              </w:rPr>
            </w:pPr>
            <w:r>
              <w:rPr>
                <w:b w:val="0"/>
                <w:szCs w:val="36"/>
                <w:lang w:val="en-US"/>
              </w:rPr>
              <w:t xml:space="preserve">Planning + Schetsen </w:t>
            </w:r>
            <w:r w:rsidR="003E0365">
              <w:rPr>
                <w:b w:val="0"/>
                <w:szCs w:val="36"/>
                <w:lang w:val="en-US"/>
              </w:rPr>
              <w:t xml:space="preserve"> </w:t>
            </w:r>
          </w:p>
        </w:tc>
      </w:tr>
      <w:tr w:rsidR="00154AAE" w:rsidRPr="00C2233B" w:rsidTr="00836861">
        <w:trPr>
          <w:trHeight w:val="85"/>
        </w:trPr>
        <w:tc>
          <w:tcPr>
            <w:tcW w:w="4654" w:type="dxa"/>
            <w:vMerge w:val="restart"/>
            <w:tcMar>
              <w:right w:w="284" w:type="dxa"/>
            </w:tcMar>
            <w:vAlign w:val="bottom"/>
          </w:tcPr>
          <w:p w:rsidR="00836861" w:rsidRPr="003E0365" w:rsidRDefault="00836861" w:rsidP="00CE6E8A">
            <w:pPr>
              <w:pStyle w:val="Cover-namen"/>
              <w:rPr>
                <w:b/>
                <w:color w:val="F04C25"/>
                <w:szCs w:val="18"/>
                <w:lang w:val="en-US"/>
              </w:rPr>
            </w:pPr>
            <w:r w:rsidRPr="003E0365">
              <w:rPr>
                <w:b/>
                <w:color w:val="F04C25"/>
                <w:szCs w:val="18"/>
                <w:lang w:val="en-US"/>
              </w:rPr>
              <w:br/>
            </w:r>
          </w:p>
          <w:p w:rsidR="00836861" w:rsidRPr="003E0365" w:rsidRDefault="00836861" w:rsidP="00CE6E8A">
            <w:pPr>
              <w:pStyle w:val="Cover-namen"/>
              <w:rPr>
                <w:b/>
                <w:color w:val="F04C25"/>
                <w:szCs w:val="18"/>
                <w:lang w:val="en-US"/>
              </w:rPr>
            </w:pPr>
          </w:p>
          <w:p w:rsidR="00836861" w:rsidRPr="003E0365" w:rsidRDefault="00836861" w:rsidP="00CE6E8A">
            <w:pPr>
              <w:pStyle w:val="Cover-namen"/>
              <w:rPr>
                <w:b/>
                <w:color w:val="F04C25"/>
                <w:szCs w:val="18"/>
                <w:lang w:val="en-US"/>
              </w:rPr>
            </w:pPr>
          </w:p>
          <w:p w:rsidR="00154AAE" w:rsidRPr="0010415C" w:rsidRDefault="007E1D63" w:rsidP="00CE6E8A">
            <w:pPr>
              <w:pStyle w:val="Cover-namen"/>
              <w:rPr>
                <w:color w:val="F04C25"/>
                <w:szCs w:val="18"/>
              </w:rPr>
            </w:pPr>
            <w:r>
              <w:rPr>
                <w:b/>
                <w:color w:val="F04C25"/>
                <w:szCs w:val="18"/>
              </w:rPr>
              <w:t>Stefan Vandeputte</w:t>
            </w:r>
            <w:r w:rsidR="00154AAE">
              <w:rPr>
                <w:b/>
                <w:color w:val="F04C25"/>
                <w:szCs w:val="18"/>
              </w:rPr>
              <w:t xml:space="preserve"> </w:t>
            </w:r>
          </w:p>
          <w:p w:rsidR="00154AAE" w:rsidRPr="000B4456" w:rsidRDefault="00154AAE" w:rsidP="00CE6E8A">
            <w:pPr>
              <w:pStyle w:val="Cover-namen"/>
              <w:rPr>
                <w:szCs w:val="18"/>
              </w:rPr>
            </w:pPr>
          </w:p>
        </w:tc>
        <w:tc>
          <w:tcPr>
            <w:tcW w:w="4956" w:type="dxa"/>
            <w:vAlign w:val="bottom"/>
          </w:tcPr>
          <w:p w:rsidR="00154AAE" w:rsidRPr="00C2233B" w:rsidRDefault="00154AAE" w:rsidP="00CE6E8A">
            <w:pPr>
              <w:pStyle w:val="Cover-opleiding"/>
              <w:rPr>
                <w:lang w:val="nl-BE"/>
              </w:rPr>
            </w:pPr>
            <w:r>
              <w:rPr>
                <w:lang w:val="nl-BE"/>
              </w:rPr>
              <w:t>Graduaat</w:t>
            </w:r>
            <w:r w:rsidRPr="00C2233B">
              <w:rPr>
                <w:lang w:val="nl-BE"/>
              </w:rPr>
              <w:t xml:space="preserve"> in </w:t>
            </w:r>
            <w:r w:rsidR="007E1D63">
              <w:rPr>
                <w:lang w:val="nl-BE"/>
              </w:rPr>
              <w:t>Programmeren</w:t>
            </w:r>
          </w:p>
          <w:p w:rsidR="00154AAE" w:rsidRPr="00D23087" w:rsidRDefault="000E3E0B" w:rsidP="00CE6E8A">
            <w:pPr>
              <w:pStyle w:val="Cover-afstudeerrichting"/>
            </w:pPr>
            <w:r>
              <w:t>Datamanipulatie vanuit een programma</w:t>
            </w:r>
          </w:p>
        </w:tc>
      </w:tr>
      <w:tr w:rsidR="00154AAE" w:rsidRPr="00C2233B" w:rsidTr="00836861">
        <w:tc>
          <w:tcPr>
            <w:tcW w:w="4654" w:type="dxa"/>
            <w:vMerge/>
          </w:tcPr>
          <w:p w:rsidR="00154AAE" w:rsidRPr="00D23087" w:rsidRDefault="00154AAE" w:rsidP="00CE6E8A"/>
        </w:tc>
        <w:tc>
          <w:tcPr>
            <w:tcW w:w="4956" w:type="dxa"/>
            <w:tcMar>
              <w:top w:w="170" w:type="dxa"/>
              <w:bottom w:w="170" w:type="dxa"/>
            </w:tcMar>
          </w:tcPr>
          <w:p w:rsidR="00154AAE" w:rsidRPr="00340E25" w:rsidRDefault="00154AAE" w:rsidP="00CE6E8A">
            <w:pPr>
              <w:pStyle w:val="Cover-graad"/>
              <w:rPr>
                <w:szCs w:val="18"/>
              </w:rPr>
            </w:pPr>
          </w:p>
        </w:tc>
      </w:tr>
      <w:tr w:rsidR="00154AAE" w:rsidRPr="00923631" w:rsidTr="00836861">
        <w:tc>
          <w:tcPr>
            <w:tcW w:w="4654" w:type="dxa"/>
            <w:vMerge/>
          </w:tcPr>
          <w:p w:rsidR="00154AAE" w:rsidRPr="003467A3" w:rsidRDefault="00154AAE" w:rsidP="00CE6E8A"/>
        </w:tc>
        <w:tc>
          <w:tcPr>
            <w:tcW w:w="4956" w:type="dxa"/>
            <w:tcMar>
              <w:top w:w="0" w:type="dxa"/>
              <w:bottom w:w="851" w:type="dxa"/>
            </w:tcMar>
          </w:tcPr>
          <w:p w:rsidR="00154AAE" w:rsidRPr="003467A3" w:rsidRDefault="00154AAE" w:rsidP="00836861">
            <w:pPr>
              <w:pStyle w:val="Cover-academiejaarcampus"/>
            </w:pPr>
            <w:r w:rsidRPr="003467A3">
              <w:t xml:space="preserve">Academiejaar </w:t>
            </w:r>
            <w:r>
              <w:t>20</w:t>
            </w:r>
            <w:r w:rsidR="007E1D63">
              <w:t>19</w:t>
            </w:r>
            <w:r w:rsidRPr="003467A3">
              <w:t>-20</w:t>
            </w:r>
            <w:r>
              <w:t>20</w:t>
            </w:r>
            <w:r w:rsidR="00836861">
              <w:br/>
            </w:r>
            <w:r w:rsidRPr="003467A3">
              <w:t>Campus</w:t>
            </w:r>
            <w:r>
              <w:t xml:space="preserve"> :</w:t>
            </w:r>
            <w:r w:rsidR="007E1D63">
              <w:t xml:space="preserve"> Turnhout</w:t>
            </w:r>
          </w:p>
        </w:tc>
      </w:tr>
    </w:tbl>
    <w:p w:rsidR="00154AAE" w:rsidRDefault="00154AAE" w:rsidP="00154AAE">
      <w:pPr>
        <w:spacing w:after="200" w:line="276" w:lineRule="auto"/>
      </w:pPr>
      <w:r>
        <w:br w:type="page"/>
      </w:r>
    </w:p>
    <w:p w:rsidR="002E351F" w:rsidRDefault="002E351F" w:rsidP="00CB02C4">
      <w:pPr>
        <w:pStyle w:val="Kopzondernummer"/>
      </w:pPr>
      <w:bookmarkStart w:id="0" w:name="_Toc39323446"/>
      <w:r>
        <w:lastRenderedPageBreak/>
        <w:t>Inhoudstafel</w:t>
      </w:r>
      <w:bookmarkEnd w:id="0"/>
    </w:p>
    <w:p w:rsidR="00681AD3" w:rsidRDefault="007C498C">
      <w:pPr>
        <w:pStyle w:val="Inhopg1"/>
        <w:rPr>
          <w:rFonts w:asciiTheme="minorHAnsi" w:eastAsiaTheme="minorEastAsia" w:hAnsiTheme="minorHAnsi" w:cstheme="minorBidi"/>
          <w:b w:val="0"/>
          <w:bCs w:val="0"/>
          <w:caps w:val="0"/>
          <w:noProof/>
          <w:sz w:val="22"/>
          <w:szCs w:val="22"/>
        </w:rPr>
      </w:pPr>
      <w:r>
        <w:fldChar w:fldCharType="begin"/>
      </w:r>
      <w:r w:rsidR="00153653">
        <w:instrText xml:space="preserve"> TOC \o "1-4" \h \z \u </w:instrText>
      </w:r>
      <w:r>
        <w:fldChar w:fldCharType="separate"/>
      </w:r>
      <w:hyperlink w:anchor="_Toc39323446" w:history="1">
        <w:r w:rsidR="00681AD3" w:rsidRPr="00D32568">
          <w:rPr>
            <w:rStyle w:val="Hyperlink"/>
            <w:noProof/>
          </w:rPr>
          <w:t>Inhoudstafel</w:t>
        </w:r>
        <w:r w:rsidR="00681AD3">
          <w:rPr>
            <w:noProof/>
            <w:webHidden/>
          </w:rPr>
          <w:tab/>
        </w:r>
        <w:r w:rsidR="00681AD3">
          <w:rPr>
            <w:noProof/>
            <w:webHidden/>
          </w:rPr>
          <w:fldChar w:fldCharType="begin"/>
        </w:r>
        <w:r w:rsidR="00681AD3">
          <w:rPr>
            <w:noProof/>
            <w:webHidden/>
          </w:rPr>
          <w:instrText xml:space="preserve"> PAGEREF _Toc39323446 \h </w:instrText>
        </w:r>
        <w:r w:rsidR="00681AD3">
          <w:rPr>
            <w:noProof/>
            <w:webHidden/>
          </w:rPr>
        </w:r>
        <w:r w:rsidR="00681AD3">
          <w:rPr>
            <w:noProof/>
            <w:webHidden/>
          </w:rPr>
          <w:fldChar w:fldCharType="separate"/>
        </w:r>
        <w:r w:rsidR="00681AD3">
          <w:rPr>
            <w:noProof/>
            <w:webHidden/>
          </w:rPr>
          <w:t>1</w:t>
        </w:r>
        <w:r w:rsidR="00681AD3">
          <w:rPr>
            <w:noProof/>
            <w:webHidden/>
          </w:rPr>
          <w:fldChar w:fldCharType="end"/>
        </w:r>
      </w:hyperlink>
    </w:p>
    <w:p w:rsidR="00681AD3" w:rsidRDefault="00537F80">
      <w:pPr>
        <w:pStyle w:val="Inhopg1"/>
        <w:rPr>
          <w:rFonts w:asciiTheme="minorHAnsi" w:eastAsiaTheme="minorEastAsia" w:hAnsiTheme="minorHAnsi" w:cstheme="minorBidi"/>
          <w:b w:val="0"/>
          <w:bCs w:val="0"/>
          <w:caps w:val="0"/>
          <w:noProof/>
          <w:sz w:val="22"/>
          <w:szCs w:val="22"/>
        </w:rPr>
      </w:pPr>
      <w:hyperlink w:anchor="_Toc39323447" w:history="1">
        <w:r w:rsidR="00681AD3" w:rsidRPr="00D32568">
          <w:rPr>
            <w:rStyle w:val="Hyperlink"/>
            <w:noProof/>
          </w:rPr>
          <w:t>Inleiding</w:t>
        </w:r>
        <w:r w:rsidR="00681AD3">
          <w:rPr>
            <w:noProof/>
            <w:webHidden/>
          </w:rPr>
          <w:tab/>
        </w:r>
        <w:r w:rsidR="00681AD3">
          <w:rPr>
            <w:noProof/>
            <w:webHidden/>
          </w:rPr>
          <w:fldChar w:fldCharType="begin"/>
        </w:r>
        <w:r w:rsidR="00681AD3">
          <w:rPr>
            <w:noProof/>
            <w:webHidden/>
          </w:rPr>
          <w:instrText xml:space="preserve"> PAGEREF _Toc39323447 \h </w:instrText>
        </w:r>
        <w:r w:rsidR="00681AD3">
          <w:rPr>
            <w:noProof/>
            <w:webHidden/>
          </w:rPr>
        </w:r>
        <w:r w:rsidR="00681AD3">
          <w:rPr>
            <w:noProof/>
            <w:webHidden/>
          </w:rPr>
          <w:fldChar w:fldCharType="separate"/>
        </w:r>
        <w:r w:rsidR="00681AD3">
          <w:rPr>
            <w:noProof/>
            <w:webHidden/>
          </w:rPr>
          <w:t>2</w:t>
        </w:r>
        <w:r w:rsidR="00681AD3">
          <w:rPr>
            <w:noProof/>
            <w:webHidden/>
          </w:rPr>
          <w:fldChar w:fldCharType="end"/>
        </w:r>
      </w:hyperlink>
    </w:p>
    <w:p w:rsidR="00681AD3" w:rsidRDefault="00537F80">
      <w:pPr>
        <w:pStyle w:val="Inhopg1"/>
        <w:rPr>
          <w:rFonts w:asciiTheme="minorHAnsi" w:eastAsiaTheme="minorEastAsia" w:hAnsiTheme="minorHAnsi" w:cstheme="minorBidi"/>
          <w:b w:val="0"/>
          <w:bCs w:val="0"/>
          <w:caps w:val="0"/>
          <w:noProof/>
          <w:sz w:val="22"/>
          <w:szCs w:val="22"/>
        </w:rPr>
      </w:pPr>
      <w:hyperlink w:anchor="_Toc39323448" w:history="1">
        <w:r w:rsidR="00681AD3" w:rsidRPr="00D32568">
          <w:rPr>
            <w:rStyle w:val="Hyperlink"/>
            <w:noProof/>
          </w:rPr>
          <w:t>1</w:t>
        </w:r>
        <w:r w:rsidR="00681AD3">
          <w:rPr>
            <w:rFonts w:asciiTheme="minorHAnsi" w:eastAsiaTheme="minorEastAsia" w:hAnsiTheme="minorHAnsi" w:cstheme="minorBidi"/>
            <w:b w:val="0"/>
            <w:bCs w:val="0"/>
            <w:caps w:val="0"/>
            <w:noProof/>
            <w:sz w:val="22"/>
            <w:szCs w:val="22"/>
          </w:rPr>
          <w:tab/>
        </w:r>
        <w:r w:rsidR="00681AD3" w:rsidRPr="00D32568">
          <w:rPr>
            <w:rStyle w:val="Hyperlink"/>
            <w:noProof/>
          </w:rPr>
          <w:t>Schermen</w:t>
        </w:r>
        <w:r w:rsidR="00681AD3">
          <w:rPr>
            <w:noProof/>
            <w:webHidden/>
          </w:rPr>
          <w:tab/>
        </w:r>
        <w:r w:rsidR="00681AD3">
          <w:rPr>
            <w:noProof/>
            <w:webHidden/>
          </w:rPr>
          <w:fldChar w:fldCharType="begin"/>
        </w:r>
        <w:r w:rsidR="00681AD3">
          <w:rPr>
            <w:noProof/>
            <w:webHidden/>
          </w:rPr>
          <w:instrText xml:space="preserve"> PAGEREF _Toc39323448 \h </w:instrText>
        </w:r>
        <w:r w:rsidR="00681AD3">
          <w:rPr>
            <w:noProof/>
            <w:webHidden/>
          </w:rPr>
        </w:r>
        <w:r w:rsidR="00681AD3">
          <w:rPr>
            <w:noProof/>
            <w:webHidden/>
          </w:rPr>
          <w:fldChar w:fldCharType="separate"/>
        </w:r>
        <w:r w:rsidR="00681AD3">
          <w:rPr>
            <w:noProof/>
            <w:webHidden/>
          </w:rPr>
          <w:t>3</w:t>
        </w:r>
        <w:r w:rsidR="00681AD3">
          <w:rPr>
            <w:noProof/>
            <w:webHidden/>
          </w:rPr>
          <w:fldChar w:fldCharType="end"/>
        </w:r>
      </w:hyperlink>
    </w:p>
    <w:p w:rsidR="00681AD3" w:rsidRDefault="00537F80">
      <w:pPr>
        <w:pStyle w:val="Inhopg2"/>
        <w:rPr>
          <w:rFonts w:asciiTheme="minorHAnsi" w:eastAsiaTheme="minorEastAsia" w:hAnsiTheme="minorHAnsi" w:cstheme="minorBidi"/>
          <w:b w:val="0"/>
          <w:bCs w:val="0"/>
          <w:sz w:val="22"/>
          <w:szCs w:val="22"/>
        </w:rPr>
      </w:pPr>
      <w:hyperlink w:anchor="_Toc39323449" w:history="1">
        <w:r w:rsidR="00681AD3" w:rsidRPr="00D32568">
          <w:rPr>
            <w:rStyle w:val="Hyperlink"/>
          </w:rPr>
          <w:t>1.1</w:t>
        </w:r>
        <w:r w:rsidR="00681AD3">
          <w:rPr>
            <w:rFonts w:asciiTheme="minorHAnsi" w:eastAsiaTheme="minorEastAsia" w:hAnsiTheme="minorHAnsi" w:cstheme="minorBidi"/>
            <w:b w:val="0"/>
            <w:bCs w:val="0"/>
            <w:sz w:val="22"/>
            <w:szCs w:val="22"/>
          </w:rPr>
          <w:tab/>
        </w:r>
        <w:r w:rsidR="00681AD3" w:rsidRPr="00D32568">
          <w:rPr>
            <w:rStyle w:val="Hyperlink"/>
          </w:rPr>
          <w:t>Structuur</w:t>
        </w:r>
        <w:r w:rsidR="00681AD3">
          <w:rPr>
            <w:webHidden/>
          </w:rPr>
          <w:tab/>
        </w:r>
        <w:r w:rsidR="00681AD3">
          <w:rPr>
            <w:webHidden/>
          </w:rPr>
          <w:fldChar w:fldCharType="begin"/>
        </w:r>
        <w:r w:rsidR="00681AD3">
          <w:rPr>
            <w:webHidden/>
          </w:rPr>
          <w:instrText xml:space="preserve"> PAGEREF _Toc39323449 \h </w:instrText>
        </w:r>
        <w:r w:rsidR="00681AD3">
          <w:rPr>
            <w:webHidden/>
          </w:rPr>
        </w:r>
        <w:r w:rsidR="00681AD3">
          <w:rPr>
            <w:webHidden/>
          </w:rPr>
          <w:fldChar w:fldCharType="separate"/>
        </w:r>
        <w:r w:rsidR="00681AD3">
          <w:rPr>
            <w:webHidden/>
          </w:rPr>
          <w:t>3</w:t>
        </w:r>
        <w:r w:rsidR="00681AD3">
          <w:rPr>
            <w:webHidden/>
          </w:rPr>
          <w:fldChar w:fldCharType="end"/>
        </w:r>
      </w:hyperlink>
    </w:p>
    <w:p w:rsidR="00681AD3" w:rsidRDefault="00537F80">
      <w:pPr>
        <w:pStyle w:val="Inhopg2"/>
        <w:rPr>
          <w:rFonts w:asciiTheme="minorHAnsi" w:eastAsiaTheme="minorEastAsia" w:hAnsiTheme="minorHAnsi" w:cstheme="minorBidi"/>
          <w:b w:val="0"/>
          <w:bCs w:val="0"/>
          <w:sz w:val="22"/>
          <w:szCs w:val="22"/>
        </w:rPr>
      </w:pPr>
      <w:hyperlink w:anchor="_Toc39323450" w:history="1">
        <w:r w:rsidR="00681AD3" w:rsidRPr="00D32568">
          <w:rPr>
            <w:rStyle w:val="Hyperlink"/>
          </w:rPr>
          <w:t>1.2</w:t>
        </w:r>
        <w:r w:rsidR="00681AD3">
          <w:rPr>
            <w:rFonts w:asciiTheme="minorHAnsi" w:eastAsiaTheme="minorEastAsia" w:hAnsiTheme="minorHAnsi" w:cstheme="minorBidi"/>
            <w:b w:val="0"/>
            <w:bCs w:val="0"/>
            <w:sz w:val="22"/>
            <w:szCs w:val="22"/>
          </w:rPr>
          <w:tab/>
        </w:r>
        <w:r w:rsidR="00681AD3" w:rsidRPr="00D32568">
          <w:rPr>
            <w:rStyle w:val="Hyperlink"/>
          </w:rPr>
          <w:t>Schetsen</w:t>
        </w:r>
        <w:r w:rsidR="00681AD3">
          <w:rPr>
            <w:webHidden/>
          </w:rPr>
          <w:tab/>
        </w:r>
        <w:r w:rsidR="00681AD3">
          <w:rPr>
            <w:webHidden/>
          </w:rPr>
          <w:fldChar w:fldCharType="begin"/>
        </w:r>
        <w:r w:rsidR="00681AD3">
          <w:rPr>
            <w:webHidden/>
          </w:rPr>
          <w:instrText xml:space="preserve"> PAGEREF _Toc39323450 \h </w:instrText>
        </w:r>
        <w:r w:rsidR="00681AD3">
          <w:rPr>
            <w:webHidden/>
          </w:rPr>
        </w:r>
        <w:r w:rsidR="00681AD3">
          <w:rPr>
            <w:webHidden/>
          </w:rPr>
          <w:fldChar w:fldCharType="separate"/>
        </w:r>
        <w:r w:rsidR="00681AD3">
          <w:rPr>
            <w:webHidden/>
          </w:rPr>
          <w:t>4</w:t>
        </w:r>
        <w:r w:rsidR="00681AD3">
          <w:rPr>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1" w:history="1">
        <w:r w:rsidR="00681AD3" w:rsidRPr="00681AD3">
          <w:rPr>
            <w:rStyle w:val="Hyperlink"/>
            <w:b/>
            <w:bCs w:val="0"/>
          </w:rPr>
          <w:t>1.2.1</w:t>
        </w:r>
        <w:r w:rsidR="00681AD3" w:rsidRPr="00681AD3">
          <w:rPr>
            <w:rFonts w:asciiTheme="minorHAnsi" w:eastAsiaTheme="minorEastAsia" w:hAnsiTheme="minorHAnsi" w:cstheme="minorBidi"/>
            <w:b/>
            <w:bCs w:val="0"/>
            <w:sz w:val="22"/>
            <w:szCs w:val="22"/>
          </w:rPr>
          <w:tab/>
        </w:r>
        <w:r w:rsidR="00681AD3" w:rsidRPr="00681AD3">
          <w:rPr>
            <w:rStyle w:val="Hyperlink"/>
            <w:b/>
            <w:bCs w:val="0"/>
          </w:rPr>
          <w:t>Hoofdpagina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_Toc39323451 \h </w:instrText>
        </w:r>
        <w:r w:rsidR="00681AD3" w:rsidRPr="00681AD3">
          <w:rPr>
            <w:b/>
            <w:bCs w:val="0"/>
            <w:webHidden/>
          </w:rPr>
        </w:r>
        <w:r w:rsidR="00681AD3" w:rsidRPr="00681AD3">
          <w:rPr>
            <w:b/>
            <w:bCs w:val="0"/>
            <w:webHidden/>
          </w:rPr>
          <w:fldChar w:fldCharType="separate"/>
        </w:r>
        <w:r w:rsidR="00681AD3" w:rsidRPr="00681AD3">
          <w:rPr>
            <w:b/>
            <w:bCs w:val="0"/>
            <w:webHidden/>
          </w:rPr>
          <w:t>4</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2" w:history="1">
        <w:r w:rsidR="00681AD3" w:rsidRPr="00681AD3">
          <w:rPr>
            <w:rStyle w:val="Hyperlink"/>
            <w:b/>
            <w:bCs w:val="0"/>
          </w:rPr>
          <w:t>1.2.2</w:t>
        </w:r>
        <w:r w:rsidR="00681AD3" w:rsidRPr="00681AD3">
          <w:rPr>
            <w:rFonts w:asciiTheme="minorHAnsi" w:eastAsiaTheme="minorEastAsia" w:hAnsiTheme="minorHAnsi" w:cstheme="minorBidi"/>
            <w:b/>
            <w:bCs w:val="0"/>
            <w:sz w:val="22"/>
            <w:szCs w:val="22"/>
          </w:rPr>
          <w:tab/>
        </w:r>
        <w:r w:rsidR="00681AD3" w:rsidRPr="00681AD3">
          <w:rPr>
            <w:rStyle w:val="Hyperlink"/>
            <w:b/>
            <w:bCs w:val="0"/>
          </w:rPr>
          <w:t>Seizoen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_Toc39323452 \h </w:instrText>
        </w:r>
        <w:r w:rsidR="00681AD3" w:rsidRPr="00681AD3">
          <w:rPr>
            <w:b/>
            <w:bCs w:val="0"/>
            <w:webHidden/>
          </w:rPr>
        </w:r>
        <w:r w:rsidR="00681AD3" w:rsidRPr="00681AD3">
          <w:rPr>
            <w:b/>
            <w:bCs w:val="0"/>
            <w:webHidden/>
          </w:rPr>
          <w:fldChar w:fldCharType="separate"/>
        </w:r>
        <w:r w:rsidR="00681AD3" w:rsidRPr="00681AD3">
          <w:rPr>
            <w:b/>
            <w:bCs w:val="0"/>
            <w:webHidden/>
          </w:rPr>
          <w:t>5</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3" w:history="1">
        <w:r w:rsidR="00681AD3" w:rsidRPr="00681AD3">
          <w:rPr>
            <w:rStyle w:val="Hyperlink"/>
            <w:b/>
            <w:bCs w:val="0"/>
          </w:rPr>
          <w:t>1.2.3</w:t>
        </w:r>
        <w:r w:rsidR="00681AD3" w:rsidRPr="00681AD3">
          <w:rPr>
            <w:rFonts w:asciiTheme="minorHAnsi" w:eastAsiaTheme="minorEastAsia" w:hAnsiTheme="minorHAnsi" w:cstheme="minorBidi"/>
            <w:b/>
            <w:bCs w:val="0"/>
            <w:sz w:val="22"/>
            <w:szCs w:val="22"/>
          </w:rPr>
          <w:tab/>
        </w:r>
        <w:r w:rsidR="00681AD3" w:rsidRPr="00681AD3">
          <w:rPr>
            <w:rStyle w:val="Hyperlink"/>
            <w:b/>
            <w:bCs w:val="0"/>
          </w:rPr>
          <w:t>Seizoen Overview</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_Toc39323453 \h </w:instrText>
        </w:r>
        <w:r w:rsidR="00681AD3" w:rsidRPr="00681AD3">
          <w:rPr>
            <w:b/>
            <w:bCs w:val="0"/>
            <w:webHidden/>
          </w:rPr>
        </w:r>
        <w:r w:rsidR="00681AD3" w:rsidRPr="00681AD3">
          <w:rPr>
            <w:b/>
            <w:bCs w:val="0"/>
            <w:webHidden/>
          </w:rPr>
          <w:fldChar w:fldCharType="separate"/>
        </w:r>
        <w:r w:rsidR="00681AD3" w:rsidRPr="00681AD3">
          <w:rPr>
            <w:b/>
            <w:bCs w:val="0"/>
            <w:webHidden/>
          </w:rPr>
          <w:t>6</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4" w:history="1">
        <w:r w:rsidR="00681AD3" w:rsidRPr="00681AD3">
          <w:rPr>
            <w:rStyle w:val="Hyperlink"/>
            <w:b/>
            <w:bCs w:val="0"/>
          </w:rPr>
          <w:t>1.2.4</w:t>
        </w:r>
        <w:r w:rsidR="00681AD3" w:rsidRPr="00681AD3">
          <w:rPr>
            <w:rFonts w:asciiTheme="minorHAnsi" w:eastAsiaTheme="minorEastAsia" w:hAnsiTheme="minorHAnsi" w:cstheme="minorBidi"/>
            <w:b/>
            <w:bCs w:val="0"/>
            <w:sz w:val="22"/>
            <w:szCs w:val="22"/>
          </w:rPr>
          <w:tab/>
        </w:r>
        <w:r w:rsidR="00681AD3" w:rsidRPr="00681AD3">
          <w:rPr>
            <w:rStyle w:val="Hyperlink"/>
            <w:b/>
            <w:bCs w:val="0"/>
          </w:rPr>
          <w:t>Personage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_Toc39323454 \h </w:instrText>
        </w:r>
        <w:r w:rsidR="00681AD3" w:rsidRPr="00681AD3">
          <w:rPr>
            <w:b/>
            <w:bCs w:val="0"/>
            <w:webHidden/>
          </w:rPr>
        </w:r>
        <w:r w:rsidR="00681AD3" w:rsidRPr="00681AD3">
          <w:rPr>
            <w:b/>
            <w:bCs w:val="0"/>
            <w:webHidden/>
          </w:rPr>
          <w:fldChar w:fldCharType="separate"/>
        </w:r>
        <w:r w:rsidR="00681AD3" w:rsidRPr="00681AD3">
          <w:rPr>
            <w:b/>
            <w:bCs w:val="0"/>
            <w:webHidden/>
          </w:rPr>
          <w:t>7</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5" w:history="1">
        <w:r w:rsidR="00681AD3" w:rsidRPr="00681AD3">
          <w:rPr>
            <w:rStyle w:val="Hyperlink"/>
            <w:b/>
            <w:bCs w:val="0"/>
          </w:rPr>
          <w:t>1.2.5</w:t>
        </w:r>
        <w:r w:rsidR="00681AD3" w:rsidRPr="00681AD3">
          <w:rPr>
            <w:rFonts w:asciiTheme="minorHAnsi" w:eastAsiaTheme="minorEastAsia" w:hAnsiTheme="minorHAnsi" w:cstheme="minorBidi"/>
            <w:b/>
            <w:bCs w:val="0"/>
            <w:sz w:val="22"/>
            <w:szCs w:val="22"/>
          </w:rPr>
          <w:tab/>
        </w:r>
        <w:r w:rsidR="00681AD3" w:rsidRPr="00681AD3">
          <w:rPr>
            <w:rStyle w:val="Hyperlink"/>
            <w:b/>
            <w:bCs w:val="0"/>
          </w:rPr>
          <w:t>Stemacteur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_Toc39323455 \h </w:instrText>
        </w:r>
        <w:r w:rsidR="00681AD3" w:rsidRPr="00681AD3">
          <w:rPr>
            <w:b/>
            <w:bCs w:val="0"/>
            <w:webHidden/>
          </w:rPr>
        </w:r>
        <w:r w:rsidR="00681AD3" w:rsidRPr="00681AD3">
          <w:rPr>
            <w:b/>
            <w:bCs w:val="0"/>
            <w:webHidden/>
          </w:rPr>
          <w:fldChar w:fldCharType="separate"/>
        </w:r>
        <w:r w:rsidR="00681AD3" w:rsidRPr="00681AD3">
          <w:rPr>
            <w:b/>
            <w:bCs w:val="0"/>
            <w:webHidden/>
          </w:rPr>
          <w:t>8</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6" w:history="1">
        <w:r w:rsidR="00681AD3" w:rsidRPr="00681AD3">
          <w:rPr>
            <w:rStyle w:val="Hyperlink"/>
            <w:b/>
            <w:bCs w:val="0"/>
          </w:rPr>
          <w:t>1.2.6</w:t>
        </w:r>
        <w:r w:rsidR="00681AD3" w:rsidRPr="00681AD3">
          <w:rPr>
            <w:rFonts w:asciiTheme="minorHAnsi" w:eastAsiaTheme="minorEastAsia" w:hAnsiTheme="minorHAnsi" w:cstheme="minorBidi"/>
            <w:b/>
            <w:bCs w:val="0"/>
            <w:sz w:val="22"/>
            <w:szCs w:val="22"/>
          </w:rPr>
          <w:tab/>
        </w:r>
        <w:r w:rsidR="00681AD3" w:rsidRPr="00681AD3">
          <w:rPr>
            <w:rStyle w:val="Hyperlink"/>
            <w:b/>
            <w:bCs w:val="0"/>
          </w:rPr>
          <w:t>Manga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_Toc39323456 \h </w:instrText>
        </w:r>
        <w:r w:rsidR="00681AD3" w:rsidRPr="00681AD3">
          <w:rPr>
            <w:b/>
            <w:bCs w:val="0"/>
            <w:webHidden/>
          </w:rPr>
        </w:r>
        <w:r w:rsidR="00681AD3" w:rsidRPr="00681AD3">
          <w:rPr>
            <w:b/>
            <w:bCs w:val="0"/>
            <w:webHidden/>
          </w:rPr>
          <w:fldChar w:fldCharType="separate"/>
        </w:r>
        <w:r w:rsidR="00681AD3" w:rsidRPr="00681AD3">
          <w:rPr>
            <w:b/>
            <w:bCs w:val="0"/>
            <w:webHidden/>
          </w:rPr>
          <w:t>8</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7" w:history="1">
        <w:r w:rsidR="00681AD3" w:rsidRPr="00681AD3">
          <w:rPr>
            <w:rStyle w:val="Hyperlink"/>
            <w:b/>
            <w:bCs w:val="0"/>
          </w:rPr>
          <w:t>1.2.7</w:t>
        </w:r>
        <w:r w:rsidR="00681AD3" w:rsidRPr="00681AD3">
          <w:rPr>
            <w:rFonts w:asciiTheme="minorHAnsi" w:eastAsiaTheme="minorEastAsia" w:hAnsiTheme="minorHAnsi" w:cstheme="minorBidi"/>
            <w:b/>
            <w:bCs w:val="0"/>
            <w:sz w:val="22"/>
            <w:szCs w:val="22"/>
          </w:rPr>
          <w:tab/>
        </w:r>
        <w:r w:rsidR="00681AD3" w:rsidRPr="00681AD3">
          <w:rPr>
            <w:rStyle w:val="Hyperlink"/>
            <w:b/>
            <w:bCs w:val="0"/>
          </w:rPr>
          <w:t>Auteur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_Toc39323457 \h </w:instrText>
        </w:r>
        <w:r w:rsidR="00681AD3" w:rsidRPr="00681AD3">
          <w:rPr>
            <w:b/>
            <w:bCs w:val="0"/>
            <w:webHidden/>
          </w:rPr>
        </w:r>
        <w:r w:rsidR="00681AD3" w:rsidRPr="00681AD3">
          <w:rPr>
            <w:b/>
            <w:bCs w:val="0"/>
            <w:webHidden/>
          </w:rPr>
          <w:fldChar w:fldCharType="separate"/>
        </w:r>
        <w:r w:rsidR="00681AD3" w:rsidRPr="00681AD3">
          <w:rPr>
            <w:b/>
            <w:bCs w:val="0"/>
            <w:webHidden/>
          </w:rPr>
          <w:t>9</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8" w:history="1">
        <w:r w:rsidR="00681AD3" w:rsidRPr="00681AD3">
          <w:rPr>
            <w:rStyle w:val="Hyperlink"/>
            <w:b/>
            <w:bCs w:val="0"/>
          </w:rPr>
          <w:t>1.2.8</w:t>
        </w:r>
        <w:r w:rsidR="00681AD3" w:rsidRPr="00681AD3">
          <w:rPr>
            <w:rFonts w:asciiTheme="minorHAnsi" w:eastAsiaTheme="minorEastAsia" w:hAnsiTheme="minorHAnsi" w:cstheme="minorBidi"/>
            <w:b/>
            <w:bCs w:val="0"/>
            <w:sz w:val="22"/>
            <w:szCs w:val="22"/>
          </w:rPr>
          <w:tab/>
        </w:r>
        <w:r w:rsidR="00681AD3" w:rsidRPr="00681AD3">
          <w:rPr>
            <w:rStyle w:val="Hyperlink"/>
            <w:b/>
            <w:bCs w:val="0"/>
          </w:rPr>
          <w:t>Studio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_Toc39323458 \h </w:instrText>
        </w:r>
        <w:r w:rsidR="00681AD3" w:rsidRPr="00681AD3">
          <w:rPr>
            <w:b/>
            <w:bCs w:val="0"/>
            <w:webHidden/>
          </w:rPr>
        </w:r>
        <w:r w:rsidR="00681AD3" w:rsidRPr="00681AD3">
          <w:rPr>
            <w:b/>
            <w:bCs w:val="0"/>
            <w:webHidden/>
          </w:rPr>
          <w:fldChar w:fldCharType="separate"/>
        </w:r>
        <w:r w:rsidR="00681AD3" w:rsidRPr="00681AD3">
          <w:rPr>
            <w:b/>
            <w:bCs w:val="0"/>
            <w:webHidden/>
          </w:rPr>
          <w:t>10</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59" w:history="1">
        <w:r w:rsidR="00681AD3" w:rsidRPr="00681AD3">
          <w:rPr>
            <w:rStyle w:val="Hyperlink"/>
            <w:b/>
            <w:bCs w:val="0"/>
          </w:rPr>
          <w:t>1.2.9</w:t>
        </w:r>
        <w:r w:rsidR="00681AD3" w:rsidRPr="00681AD3">
          <w:rPr>
            <w:rFonts w:asciiTheme="minorHAnsi" w:eastAsiaTheme="minorEastAsia" w:hAnsiTheme="minorHAnsi" w:cstheme="minorBidi"/>
            <w:b/>
            <w:bCs w:val="0"/>
            <w:sz w:val="22"/>
            <w:szCs w:val="22"/>
          </w:rPr>
          <w:tab/>
        </w:r>
        <w:r w:rsidR="00681AD3" w:rsidRPr="00681AD3">
          <w:rPr>
            <w:rStyle w:val="Hyperlink"/>
            <w:b/>
            <w:bCs w:val="0"/>
          </w:rPr>
          <w:t>Genre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_Toc39323459 \h </w:instrText>
        </w:r>
        <w:r w:rsidR="00681AD3" w:rsidRPr="00681AD3">
          <w:rPr>
            <w:b/>
            <w:bCs w:val="0"/>
            <w:webHidden/>
          </w:rPr>
        </w:r>
        <w:r w:rsidR="00681AD3" w:rsidRPr="00681AD3">
          <w:rPr>
            <w:b/>
            <w:bCs w:val="0"/>
            <w:webHidden/>
          </w:rPr>
          <w:fldChar w:fldCharType="separate"/>
        </w:r>
        <w:r w:rsidR="00681AD3" w:rsidRPr="00681AD3">
          <w:rPr>
            <w:b/>
            <w:bCs w:val="0"/>
            <w:webHidden/>
          </w:rPr>
          <w:t>11</w:t>
        </w:r>
        <w:r w:rsidR="00681AD3" w:rsidRPr="00681AD3">
          <w:rPr>
            <w:b/>
            <w:bCs w:val="0"/>
            <w:webHidden/>
          </w:rPr>
          <w:fldChar w:fldCharType="end"/>
        </w:r>
      </w:hyperlink>
    </w:p>
    <w:p w:rsidR="00681AD3" w:rsidRPr="00681AD3" w:rsidRDefault="00537F80">
      <w:pPr>
        <w:pStyle w:val="Inhopg3"/>
        <w:rPr>
          <w:rFonts w:asciiTheme="minorHAnsi" w:eastAsiaTheme="minorEastAsia" w:hAnsiTheme="minorHAnsi" w:cstheme="minorBidi"/>
          <w:b/>
          <w:bCs w:val="0"/>
          <w:sz w:val="22"/>
          <w:szCs w:val="22"/>
        </w:rPr>
      </w:pPr>
      <w:hyperlink w:anchor="_Toc39323460" w:history="1">
        <w:r w:rsidR="00681AD3" w:rsidRPr="00681AD3">
          <w:rPr>
            <w:rStyle w:val="Hyperlink"/>
            <w:b/>
            <w:bCs w:val="0"/>
          </w:rPr>
          <w:t>1.2.10</w:t>
        </w:r>
        <w:r w:rsidR="00681AD3" w:rsidRPr="00681AD3">
          <w:rPr>
            <w:rFonts w:asciiTheme="minorHAnsi" w:eastAsiaTheme="minorEastAsia" w:hAnsiTheme="minorHAnsi" w:cstheme="minorBidi"/>
            <w:b/>
            <w:bCs w:val="0"/>
            <w:sz w:val="22"/>
            <w:szCs w:val="22"/>
          </w:rPr>
          <w:tab/>
        </w:r>
        <w:r w:rsidR="00681AD3" w:rsidRPr="00681AD3">
          <w:rPr>
            <w:rStyle w:val="Hyperlink"/>
            <w:b/>
            <w:bCs w:val="0"/>
          </w:rPr>
          <w:t>Management Pagina</w:t>
        </w:r>
        <w:r w:rsidR="00681AD3" w:rsidRPr="00681AD3">
          <w:rPr>
            <w:b/>
            <w:bCs w:val="0"/>
            <w:webHidden/>
          </w:rPr>
          <w:tab/>
        </w:r>
        <w:r w:rsidR="00681AD3" w:rsidRPr="00681AD3">
          <w:rPr>
            <w:b/>
            <w:bCs w:val="0"/>
            <w:webHidden/>
          </w:rPr>
          <w:fldChar w:fldCharType="begin"/>
        </w:r>
        <w:r w:rsidR="00681AD3" w:rsidRPr="00681AD3">
          <w:rPr>
            <w:b/>
            <w:bCs w:val="0"/>
            <w:webHidden/>
          </w:rPr>
          <w:instrText xml:space="preserve"> PAGEREF _Toc39323460 \h </w:instrText>
        </w:r>
        <w:r w:rsidR="00681AD3" w:rsidRPr="00681AD3">
          <w:rPr>
            <w:b/>
            <w:bCs w:val="0"/>
            <w:webHidden/>
          </w:rPr>
        </w:r>
        <w:r w:rsidR="00681AD3" w:rsidRPr="00681AD3">
          <w:rPr>
            <w:b/>
            <w:bCs w:val="0"/>
            <w:webHidden/>
          </w:rPr>
          <w:fldChar w:fldCharType="separate"/>
        </w:r>
        <w:r w:rsidR="00681AD3" w:rsidRPr="00681AD3">
          <w:rPr>
            <w:b/>
            <w:bCs w:val="0"/>
            <w:webHidden/>
          </w:rPr>
          <w:t>12</w:t>
        </w:r>
        <w:r w:rsidR="00681AD3" w:rsidRPr="00681AD3">
          <w:rPr>
            <w:b/>
            <w:bCs w:val="0"/>
            <w:webHidden/>
          </w:rPr>
          <w:fldChar w:fldCharType="end"/>
        </w:r>
      </w:hyperlink>
    </w:p>
    <w:p w:rsidR="00681AD3" w:rsidRDefault="00537F80">
      <w:pPr>
        <w:pStyle w:val="Inhopg1"/>
        <w:rPr>
          <w:rFonts w:asciiTheme="minorHAnsi" w:eastAsiaTheme="minorEastAsia" w:hAnsiTheme="minorHAnsi" w:cstheme="minorBidi"/>
          <w:b w:val="0"/>
          <w:bCs w:val="0"/>
          <w:caps w:val="0"/>
          <w:noProof/>
          <w:sz w:val="22"/>
          <w:szCs w:val="22"/>
        </w:rPr>
      </w:pPr>
      <w:hyperlink w:anchor="_Toc39323461" w:history="1">
        <w:r w:rsidR="00681AD3" w:rsidRPr="00D32568">
          <w:rPr>
            <w:rStyle w:val="Hyperlink"/>
            <w:noProof/>
          </w:rPr>
          <w:t>2</w:t>
        </w:r>
        <w:r w:rsidR="00681AD3">
          <w:rPr>
            <w:rFonts w:asciiTheme="minorHAnsi" w:eastAsiaTheme="minorEastAsia" w:hAnsiTheme="minorHAnsi" w:cstheme="minorBidi"/>
            <w:b w:val="0"/>
            <w:bCs w:val="0"/>
            <w:caps w:val="0"/>
            <w:noProof/>
            <w:sz w:val="22"/>
            <w:szCs w:val="22"/>
          </w:rPr>
          <w:tab/>
        </w:r>
        <w:r w:rsidR="00681AD3" w:rsidRPr="00D32568">
          <w:rPr>
            <w:rStyle w:val="Hyperlink"/>
            <w:noProof/>
          </w:rPr>
          <w:t>Planning</w:t>
        </w:r>
        <w:r w:rsidR="00681AD3">
          <w:rPr>
            <w:noProof/>
            <w:webHidden/>
          </w:rPr>
          <w:tab/>
        </w:r>
        <w:r w:rsidR="00681AD3">
          <w:rPr>
            <w:noProof/>
            <w:webHidden/>
          </w:rPr>
          <w:fldChar w:fldCharType="begin"/>
        </w:r>
        <w:r w:rsidR="00681AD3">
          <w:rPr>
            <w:noProof/>
            <w:webHidden/>
          </w:rPr>
          <w:instrText xml:space="preserve"> PAGEREF _Toc39323461 \h </w:instrText>
        </w:r>
        <w:r w:rsidR="00681AD3">
          <w:rPr>
            <w:noProof/>
            <w:webHidden/>
          </w:rPr>
        </w:r>
        <w:r w:rsidR="00681AD3">
          <w:rPr>
            <w:noProof/>
            <w:webHidden/>
          </w:rPr>
          <w:fldChar w:fldCharType="separate"/>
        </w:r>
        <w:r w:rsidR="00681AD3">
          <w:rPr>
            <w:noProof/>
            <w:webHidden/>
          </w:rPr>
          <w:t>13</w:t>
        </w:r>
        <w:r w:rsidR="00681AD3">
          <w:rPr>
            <w:noProof/>
            <w:webHidden/>
          </w:rPr>
          <w:fldChar w:fldCharType="end"/>
        </w:r>
      </w:hyperlink>
    </w:p>
    <w:p w:rsidR="00681AD3" w:rsidRDefault="00537F80">
      <w:pPr>
        <w:pStyle w:val="Inhopg2"/>
        <w:rPr>
          <w:rFonts w:asciiTheme="minorHAnsi" w:eastAsiaTheme="minorEastAsia" w:hAnsiTheme="minorHAnsi" w:cstheme="minorBidi"/>
          <w:b w:val="0"/>
          <w:bCs w:val="0"/>
          <w:sz w:val="22"/>
          <w:szCs w:val="22"/>
        </w:rPr>
      </w:pPr>
      <w:hyperlink w:anchor="_Toc39323462" w:history="1">
        <w:r w:rsidR="00681AD3" w:rsidRPr="00D32568">
          <w:rPr>
            <w:rStyle w:val="Hyperlink"/>
          </w:rPr>
          <w:t>2.1</w:t>
        </w:r>
        <w:r w:rsidR="00681AD3">
          <w:rPr>
            <w:rFonts w:asciiTheme="minorHAnsi" w:eastAsiaTheme="minorEastAsia" w:hAnsiTheme="minorHAnsi" w:cstheme="minorBidi"/>
            <w:b w:val="0"/>
            <w:bCs w:val="0"/>
            <w:sz w:val="22"/>
            <w:szCs w:val="22"/>
          </w:rPr>
          <w:tab/>
        </w:r>
        <w:r w:rsidR="00681AD3" w:rsidRPr="00D32568">
          <w:rPr>
            <w:rStyle w:val="Hyperlink"/>
          </w:rPr>
          <w:t>Week1</w:t>
        </w:r>
        <w:r w:rsidR="00681AD3">
          <w:rPr>
            <w:webHidden/>
          </w:rPr>
          <w:tab/>
        </w:r>
        <w:r w:rsidR="00681AD3">
          <w:rPr>
            <w:webHidden/>
          </w:rPr>
          <w:fldChar w:fldCharType="begin"/>
        </w:r>
        <w:r w:rsidR="00681AD3">
          <w:rPr>
            <w:webHidden/>
          </w:rPr>
          <w:instrText xml:space="preserve"> PAGEREF _Toc39323462 \h </w:instrText>
        </w:r>
        <w:r w:rsidR="00681AD3">
          <w:rPr>
            <w:webHidden/>
          </w:rPr>
        </w:r>
        <w:r w:rsidR="00681AD3">
          <w:rPr>
            <w:webHidden/>
          </w:rPr>
          <w:fldChar w:fldCharType="separate"/>
        </w:r>
        <w:r w:rsidR="00681AD3">
          <w:rPr>
            <w:webHidden/>
          </w:rPr>
          <w:t>13</w:t>
        </w:r>
        <w:r w:rsidR="00681AD3">
          <w:rPr>
            <w:webHidden/>
          </w:rPr>
          <w:fldChar w:fldCharType="end"/>
        </w:r>
      </w:hyperlink>
    </w:p>
    <w:p w:rsidR="00681AD3" w:rsidRDefault="00537F80">
      <w:pPr>
        <w:pStyle w:val="Inhopg2"/>
        <w:rPr>
          <w:rFonts w:asciiTheme="minorHAnsi" w:eastAsiaTheme="minorEastAsia" w:hAnsiTheme="minorHAnsi" w:cstheme="minorBidi"/>
          <w:b w:val="0"/>
          <w:bCs w:val="0"/>
          <w:sz w:val="22"/>
          <w:szCs w:val="22"/>
        </w:rPr>
      </w:pPr>
      <w:hyperlink w:anchor="_Toc39323463" w:history="1">
        <w:r w:rsidR="00681AD3" w:rsidRPr="00D32568">
          <w:rPr>
            <w:rStyle w:val="Hyperlink"/>
          </w:rPr>
          <w:t>2.2</w:t>
        </w:r>
        <w:r w:rsidR="00681AD3">
          <w:rPr>
            <w:rFonts w:asciiTheme="minorHAnsi" w:eastAsiaTheme="minorEastAsia" w:hAnsiTheme="minorHAnsi" w:cstheme="minorBidi"/>
            <w:b w:val="0"/>
            <w:bCs w:val="0"/>
            <w:sz w:val="22"/>
            <w:szCs w:val="22"/>
          </w:rPr>
          <w:tab/>
        </w:r>
        <w:r w:rsidR="00681AD3" w:rsidRPr="00D32568">
          <w:rPr>
            <w:rStyle w:val="Hyperlink"/>
          </w:rPr>
          <w:t>Week2</w:t>
        </w:r>
        <w:r w:rsidR="00681AD3">
          <w:rPr>
            <w:webHidden/>
          </w:rPr>
          <w:tab/>
        </w:r>
        <w:r w:rsidR="00681AD3">
          <w:rPr>
            <w:webHidden/>
          </w:rPr>
          <w:fldChar w:fldCharType="begin"/>
        </w:r>
        <w:r w:rsidR="00681AD3">
          <w:rPr>
            <w:webHidden/>
          </w:rPr>
          <w:instrText xml:space="preserve"> PAGEREF _Toc39323463 \h </w:instrText>
        </w:r>
        <w:r w:rsidR="00681AD3">
          <w:rPr>
            <w:webHidden/>
          </w:rPr>
        </w:r>
        <w:r w:rsidR="00681AD3">
          <w:rPr>
            <w:webHidden/>
          </w:rPr>
          <w:fldChar w:fldCharType="separate"/>
        </w:r>
        <w:r w:rsidR="00681AD3">
          <w:rPr>
            <w:webHidden/>
          </w:rPr>
          <w:t>13</w:t>
        </w:r>
        <w:r w:rsidR="00681AD3">
          <w:rPr>
            <w:webHidden/>
          </w:rPr>
          <w:fldChar w:fldCharType="end"/>
        </w:r>
      </w:hyperlink>
    </w:p>
    <w:p w:rsidR="00681AD3" w:rsidRDefault="00537F80">
      <w:pPr>
        <w:pStyle w:val="Inhopg2"/>
        <w:rPr>
          <w:rFonts w:asciiTheme="minorHAnsi" w:eastAsiaTheme="minorEastAsia" w:hAnsiTheme="minorHAnsi" w:cstheme="minorBidi"/>
          <w:b w:val="0"/>
          <w:bCs w:val="0"/>
          <w:sz w:val="22"/>
          <w:szCs w:val="22"/>
        </w:rPr>
      </w:pPr>
      <w:hyperlink w:anchor="_Toc39323464" w:history="1">
        <w:r w:rsidR="00681AD3" w:rsidRPr="00D32568">
          <w:rPr>
            <w:rStyle w:val="Hyperlink"/>
          </w:rPr>
          <w:t>2.3</w:t>
        </w:r>
        <w:r w:rsidR="00681AD3">
          <w:rPr>
            <w:rFonts w:asciiTheme="minorHAnsi" w:eastAsiaTheme="minorEastAsia" w:hAnsiTheme="minorHAnsi" w:cstheme="minorBidi"/>
            <w:b w:val="0"/>
            <w:bCs w:val="0"/>
            <w:sz w:val="22"/>
            <w:szCs w:val="22"/>
          </w:rPr>
          <w:tab/>
        </w:r>
        <w:r w:rsidR="00681AD3" w:rsidRPr="00D32568">
          <w:rPr>
            <w:rStyle w:val="Hyperlink"/>
          </w:rPr>
          <w:t>Week3</w:t>
        </w:r>
        <w:r w:rsidR="00681AD3">
          <w:rPr>
            <w:webHidden/>
          </w:rPr>
          <w:tab/>
        </w:r>
        <w:r w:rsidR="00681AD3">
          <w:rPr>
            <w:webHidden/>
          </w:rPr>
          <w:fldChar w:fldCharType="begin"/>
        </w:r>
        <w:r w:rsidR="00681AD3">
          <w:rPr>
            <w:webHidden/>
          </w:rPr>
          <w:instrText xml:space="preserve"> PAGEREF _Toc39323464 \h </w:instrText>
        </w:r>
        <w:r w:rsidR="00681AD3">
          <w:rPr>
            <w:webHidden/>
          </w:rPr>
        </w:r>
        <w:r w:rsidR="00681AD3">
          <w:rPr>
            <w:webHidden/>
          </w:rPr>
          <w:fldChar w:fldCharType="separate"/>
        </w:r>
        <w:r w:rsidR="00681AD3">
          <w:rPr>
            <w:webHidden/>
          </w:rPr>
          <w:t>13</w:t>
        </w:r>
        <w:r w:rsidR="00681AD3">
          <w:rPr>
            <w:webHidden/>
          </w:rPr>
          <w:fldChar w:fldCharType="end"/>
        </w:r>
      </w:hyperlink>
    </w:p>
    <w:p w:rsidR="00681AD3" w:rsidRDefault="00537F80">
      <w:pPr>
        <w:pStyle w:val="Inhopg2"/>
        <w:rPr>
          <w:rFonts w:asciiTheme="minorHAnsi" w:eastAsiaTheme="minorEastAsia" w:hAnsiTheme="minorHAnsi" w:cstheme="minorBidi"/>
          <w:b w:val="0"/>
          <w:bCs w:val="0"/>
          <w:sz w:val="22"/>
          <w:szCs w:val="22"/>
        </w:rPr>
      </w:pPr>
      <w:hyperlink w:anchor="_Toc39323465" w:history="1">
        <w:r w:rsidR="00681AD3" w:rsidRPr="00D32568">
          <w:rPr>
            <w:rStyle w:val="Hyperlink"/>
          </w:rPr>
          <w:t>2.4</w:t>
        </w:r>
        <w:r w:rsidR="00681AD3">
          <w:rPr>
            <w:rFonts w:asciiTheme="minorHAnsi" w:eastAsiaTheme="minorEastAsia" w:hAnsiTheme="minorHAnsi" w:cstheme="minorBidi"/>
            <w:b w:val="0"/>
            <w:bCs w:val="0"/>
            <w:sz w:val="22"/>
            <w:szCs w:val="22"/>
          </w:rPr>
          <w:tab/>
        </w:r>
        <w:r w:rsidR="00681AD3" w:rsidRPr="00D32568">
          <w:rPr>
            <w:rStyle w:val="Hyperlink"/>
          </w:rPr>
          <w:t>Week4</w:t>
        </w:r>
        <w:r w:rsidR="00681AD3">
          <w:rPr>
            <w:webHidden/>
          </w:rPr>
          <w:tab/>
        </w:r>
        <w:r w:rsidR="00681AD3">
          <w:rPr>
            <w:webHidden/>
          </w:rPr>
          <w:fldChar w:fldCharType="begin"/>
        </w:r>
        <w:r w:rsidR="00681AD3">
          <w:rPr>
            <w:webHidden/>
          </w:rPr>
          <w:instrText xml:space="preserve"> PAGEREF _Toc39323465 \h </w:instrText>
        </w:r>
        <w:r w:rsidR="00681AD3">
          <w:rPr>
            <w:webHidden/>
          </w:rPr>
        </w:r>
        <w:r w:rsidR="00681AD3">
          <w:rPr>
            <w:webHidden/>
          </w:rPr>
          <w:fldChar w:fldCharType="separate"/>
        </w:r>
        <w:r w:rsidR="00681AD3">
          <w:rPr>
            <w:webHidden/>
          </w:rPr>
          <w:t>13</w:t>
        </w:r>
        <w:r w:rsidR="00681AD3">
          <w:rPr>
            <w:webHidden/>
          </w:rPr>
          <w:fldChar w:fldCharType="end"/>
        </w:r>
      </w:hyperlink>
    </w:p>
    <w:p w:rsidR="00681AD3" w:rsidRDefault="00537F80">
      <w:pPr>
        <w:pStyle w:val="Inhopg2"/>
        <w:rPr>
          <w:rFonts w:asciiTheme="minorHAnsi" w:eastAsiaTheme="minorEastAsia" w:hAnsiTheme="minorHAnsi" w:cstheme="minorBidi"/>
          <w:b w:val="0"/>
          <w:bCs w:val="0"/>
          <w:sz w:val="22"/>
          <w:szCs w:val="22"/>
        </w:rPr>
      </w:pPr>
      <w:hyperlink w:anchor="_Toc39323466" w:history="1">
        <w:r w:rsidR="00681AD3" w:rsidRPr="00D32568">
          <w:rPr>
            <w:rStyle w:val="Hyperlink"/>
          </w:rPr>
          <w:t>2.5</w:t>
        </w:r>
        <w:r w:rsidR="00681AD3">
          <w:rPr>
            <w:rFonts w:asciiTheme="minorHAnsi" w:eastAsiaTheme="minorEastAsia" w:hAnsiTheme="minorHAnsi" w:cstheme="minorBidi"/>
            <w:b w:val="0"/>
            <w:bCs w:val="0"/>
            <w:sz w:val="22"/>
            <w:szCs w:val="22"/>
          </w:rPr>
          <w:tab/>
        </w:r>
        <w:r w:rsidR="00681AD3" w:rsidRPr="00D32568">
          <w:rPr>
            <w:rStyle w:val="Hyperlink"/>
          </w:rPr>
          <w:t>Einde</w:t>
        </w:r>
        <w:r w:rsidR="00681AD3">
          <w:rPr>
            <w:webHidden/>
          </w:rPr>
          <w:tab/>
        </w:r>
        <w:r w:rsidR="00681AD3">
          <w:rPr>
            <w:webHidden/>
          </w:rPr>
          <w:fldChar w:fldCharType="begin"/>
        </w:r>
        <w:r w:rsidR="00681AD3">
          <w:rPr>
            <w:webHidden/>
          </w:rPr>
          <w:instrText xml:space="preserve"> PAGEREF _Toc39323466 \h </w:instrText>
        </w:r>
        <w:r w:rsidR="00681AD3">
          <w:rPr>
            <w:webHidden/>
          </w:rPr>
        </w:r>
        <w:r w:rsidR="00681AD3">
          <w:rPr>
            <w:webHidden/>
          </w:rPr>
          <w:fldChar w:fldCharType="separate"/>
        </w:r>
        <w:r w:rsidR="00681AD3">
          <w:rPr>
            <w:webHidden/>
          </w:rPr>
          <w:t>14</w:t>
        </w:r>
        <w:r w:rsidR="00681AD3">
          <w:rPr>
            <w:webHidden/>
          </w:rPr>
          <w:fldChar w:fldCharType="end"/>
        </w:r>
      </w:hyperlink>
    </w:p>
    <w:p w:rsidR="00E66630" w:rsidRDefault="007C498C" w:rsidP="002E351F">
      <w:r>
        <w:fldChar w:fldCharType="end"/>
      </w:r>
    </w:p>
    <w:p w:rsidR="008A2490" w:rsidRPr="008A2490" w:rsidRDefault="00E66630" w:rsidP="00C52593">
      <w:pPr>
        <w:spacing w:after="0"/>
      </w:pPr>
      <w:r>
        <w:br w:type="page"/>
      </w:r>
      <w:bookmarkStart w:id="1" w:name="_Toc163711464"/>
    </w:p>
    <w:p w:rsidR="006E5F9F" w:rsidRDefault="006E5F9F" w:rsidP="00CB02C4">
      <w:pPr>
        <w:pStyle w:val="Kopzondernummer"/>
      </w:pPr>
      <w:bookmarkStart w:id="2" w:name="_Toc39323447"/>
      <w:r w:rsidRPr="00CB02C4">
        <w:lastRenderedPageBreak/>
        <w:t>Inleiding</w:t>
      </w:r>
      <w:bookmarkEnd w:id="1"/>
      <w:bookmarkEnd w:id="2"/>
    </w:p>
    <w:p w:rsidR="0005387F" w:rsidRDefault="003E0365" w:rsidP="000E3E0B">
      <w:r>
        <w:t xml:space="preserve">Voor het vak </w:t>
      </w:r>
      <w:r w:rsidR="000E3E0B">
        <w:t xml:space="preserve">Datamanipulatie moeten we schetsen maken van de schermen die we zullen maken voor </w:t>
      </w:r>
      <w:r w:rsidR="008E27F0">
        <w:t>het project.</w:t>
      </w:r>
      <w:r w:rsidR="008E27F0">
        <w:br/>
        <w:t>Hieronder geven we kort een overzicht van hoe de schermen tot elkaar relateren, daarna staan de schetsen van de schermen.</w:t>
      </w:r>
    </w:p>
    <w:p w:rsidR="008A2490" w:rsidRPr="00E66630" w:rsidRDefault="008E27F0" w:rsidP="00E66630">
      <w:r>
        <w:t>Tot slot is er ook een overzicht gemaakt van de planning waaraan we ons zullen houden voor het project.</w:t>
      </w:r>
    </w:p>
    <w:p w:rsidR="003735EF" w:rsidRPr="003735EF" w:rsidRDefault="008E27F0" w:rsidP="008E27F0">
      <w:pPr>
        <w:pStyle w:val="Kop1"/>
      </w:pPr>
      <w:bookmarkStart w:id="3" w:name="_Toc39323448"/>
      <w:r>
        <w:lastRenderedPageBreak/>
        <w:t>Schermen</w:t>
      </w:r>
      <w:bookmarkEnd w:id="3"/>
    </w:p>
    <w:p w:rsidR="003735EF" w:rsidRDefault="008E27F0" w:rsidP="00FD21BA">
      <w:pPr>
        <w:pStyle w:val="Kop2"/>
      </w:pPr>
      <w:bookmarkStart w:id="4" w:name="_Toc39323449"/>
      <w:bookmarkStart w:id="5" w:name="_Toc163711467"/>
      <w:r>
        <w:t>Structuur</w:t>
      </w:r>
      <w:bookmarkEnd w:id="4"/>
    </w:p>
    <w:p w:rsidR="008E27F0" w:rsidRDefault="008E27F0" w:rsidP="003735EF">
      <w:r>
        <w:t>Het programma zal volgende schermen hebben: Hoofdpagina, Se</w:t>
      </w:r>
      <w:r w:rsidR="00BA6D1D">
        <w:t>izoen</w:t>
      </w:r>
      <w:r>
        <w:t xml:space="preserve"> pagina,</w:t>
      </w:r>
      <w:r w:rsidR="00BA6D1D">
        <w:t xml:space="preserve"> </w:t>
      </w:r>
      <w:r w:rsidR="00B06119">
        <w:t>Seizoen Overview</w:t>
      </w:r>
      <w:r w:rsidR="00BA6D1D">
        <w:t xml:space="preserve"> pagina,</w:t>
      </w:r>
      <w:r>
        <w:t xml:space="preserve"> </w:t>
      </w:r>
      <w:r w:rsidR="00BA6D1D">
        <w:t xml:space="preserve">Studio pagina, </w:t>
      </w:r>
      <w:r>
        <w:t>Personage pagina, Stemacteur Pagina, Manga Pagina</w:t>
      </w:r>
      <w:r w:rsidR="00BA6D1D">
        <w:t>, Auteur Pagina, Genre pagina</w:t>
      </w:r>
      <w:r w:rsidR="00E629EE">
        <w:t xml:space="preserve"> en Management pagina</w:t>
      </w:r>
      <w:r w:rsidR="00BA6D1D">
        <w:t>.</w:t>
      </w:r>
    </w:p>
    <w:p w:rsidR="00491CE3" w:rsidRDefault="00BA6D1D" w:rsidP="003735EF">
      <w:r>
        <w:t>De Hoofdpagina is de pagina die als eerste wordt opengedaan.</w:t>
      </w:r>
      <w:r>
        <w:br/>
        <w:t xml:space="preserve">Op deze pagina staat een tekst met uitleg over het programma en bovenaan staat een navigatiebalk. Deze balk bevat knoppen die linken naar de Seizoen pagina, de studio pagina, de Manga pagina en de </w:t>
      </w:r>
      <w:r w:rsidR="002C465B">
        <w:t>Genre pagina.</w:t>
      </w:r>
      <w:r w:rsidR="002B1C86">
        <w:t xml:space="preserve"> De balk heeft ook een knop om de applicatie te sluiten.</w:t>
      </w:r>
      <w:r w:rsidR="005D2FBB">
        <w:t xml:space="preserve"> Onderaan de pagina staat een knop die de Management pagina opent.</w:t>
      </w:r>
    </w:p>
    <w:p w:rsidR="002B1C86" w:rsidRDefault="002B1C86" w:rsidP="003735EF">
      <w:r>
        <w:t xml:space="preserve">De seizoen pagina heeft een </w:t>
      </w:r>
      <w:r w:rsidR="00B06119">
        <w:t>lijst die</w:t>
      </w:r>
      <w:r>
        <w:t xml:space="preserve"> de verschillende seizoenen in de databank </w:t>
      </w:r>
      <w:r w:rsidR="00B06119">
        <w:t>toont</w:t>
      </w:r>
      <w:r>
        <w:t xml:space="preserve">. </w:t>
      </w:r>
      <w:r w:rsidR="00A45888">
        <w:br/>
        <w:t>Bij deze seizoenen staar ook de aantal afleveringen</w:t>
      </w:r>
      <w:r w:rsidR="00A727DC">
        <w:t>, genre</w:t>
      </w:r>
      <w:r w:rsidR="00A45888">
        <w:t xml:space="preserve"> en de studio.</w:t>
      </w:r>
      <w:r w:rsidR="00A45888">
        <w:br/>
      </w:r>
      <w:r>
        <w:t>Wanneer een seizoen geselecteerd is word</w:t>
      </w:r>
      <w:r w:rsidR="00B06119">
        <w:t xml:space="preserve">t de </w:t>
      </w:r>
      <w:r w:rsidR="00A45888">
        <w:t>Seizoen Overview</w:t>
      </w:r>
      <w:r w:rsidR="00B06119">
        <w:t xml:space="preserve"> pagina geopend.</w:t>
      </w:r>
    </w:p>
    <w:p w:rsidR="00A45888" w:rsidRDefault="00A45888" w:rsidP="003735EF">
      <w:r>
        <w:t>De Seizoen Overview geeft een heleboel informatie over een specifieke serie.</w:t>
      </w:r>
      <w:r>
        <w:br/>
        <w:t>Naam, uitzendingsperiode, studio</w:t>
      </w:r>
      <w:r w:rsidR="0084209F">
        <w:t>, genre</w:t>
      </w:r>
      <w:r>
        <w:t xml:space="preserve"> en omschrijving staan bovenaan.</w:t>
      </w:r>
      <w:r w:rsidR="0084209F">
        <w:br/>
        <w:t>Ook adaptatie en gerelateerde series worden vermeld indien van toepassing.</w:t>
      </w:r>
      <w:r>
        <w:br/>
        <w:t>Daaronder staan 2 lijsten: een lijst afleveringen en een lijst personages.</w:t>
      </w:r>
      <w:r w:rsidR="0084209F">
        <w:br/>
        <w:t>Bij de afleveringen staan steeds de gegeven over de aflevering erbij vermeld.</w:t>
      </w:r>
      <w:r w:rsidR="0084209F">
        <w:br/>
        <w:t>Als je op een personage klikt, dan open je hun personage pagina.</w:t>
      </w:r>
    </w:p>
    <w:p w:rsidR="0084209F" w:rsidRDefault="0084209F" w:rsidP="003735EF">
      <w:r>
        <w:t>De personage pagina geeft een overzicht van het personage (naam, stemacteur, geslacht, omschrijving). Als je op de stemacteur klikt dan open je zijn/haar Stemacteur pagina.</w:t>
      </w:r>
    </w:p>
    <w:p w:rsidR="0084209F" w:rsidRDefault="0084209F" w:rsidP="003735EF">
      <w:r>
        <w:t>De stemacteur pagina geeft een overzicht van de stemacteur/stemactrice (naam, geslacht, geboortejaar) en heeft een lijst met alle personages die die persoon heeft gepeeld met bijbehorende serie.</w:t>
      </w:r>
    </w:p>
    <w:p w:rsidR="00A727DC" w:rsidRDefault="00A727DC" w:rsidP="003735EF">
      <w:r>
        <w:t>De Genre pagina heeft een dropdown menu met de verschillende genres in.</w:t>
      </w:r>
      <w:r>
        <w:br/>
        <w:t>Wanneer je een genre selecteert, wordt er een lijst getoond met de verschillende Anime Series en Manga die dat genre hebben.</w:t>
      </w:r>
    </w:p>
    <w:p w:rsidR="00A45888" w:rsidRDefault="00B06119" w:rsidP="003735EF">
      <w:r>
        <w:t>De studio pagina heeft een dropdown menu met de verschillende studio’s in.</w:t>
      </w:r>
      <w:r w:rsidR="00A45888">
        <w:br/>
        <w:t>Wanneer de gebruiker een studio selecteert, wordt eronder een lijst gegeven met de seizoenen die door de studio zijn geproduceerd.</w:t>
      </w:r>
    </w:p>
    <w:p w:rsidR="0084209F" w:rsidRDefault="0084209F" w:rsidP="003735EF">
      <w:r>
        <w:t>De Manga pagina heeft een dropdown menu met verschillende Manga’s.</w:t>
      </w:r>
      <w:r>
        <w:br/>
        <w:t>Wanneer de gebruiker een Manga selecteer</w:t>
      </w:r>
      <w:r w:rsidR="00A727DC">
        <w:t>t,</w:t>
      </w:r>
      <w:r>
        <w:t xml:space="preserve"> wordt er een lijst gegeven met informatie over de Manga. (Naam, Start en einde publicatie, omschrijving, auteur en genre)</w:t>
      </w:r>
      <w:r w:rsidR="00A727DC">
        <w:t>.</w:t>
      </w:r>
      <w:r w:rsidR="00A727DC">
        <w:br/>
        <w:t>Als je op de Auteur klikt open je, zijn/haar Auteur pagina.</w:t>
      </w:r>
    </w:p>
    <w:p w:rsidR="00A727DC" w:rsidRDefault="00A727DC" w:rsidP="003735EF">
      <w:r>
        <w:t>De Autheur pagina geeft een overzicht van de auteur (naam, geslacht, geboortejaar) en heeft een lijst met alle Manga’s die die persoon heeft geschreven. (Met Adaptatie inbegrepen indien van toepassing).</w:t>
      </w:r>
    </w:p>
    <w:p w:rsidR="00E629EE" w:rsidRPr="003735EF" w:rsidRDefault="00E629EE" w:rsidP="003735EF">
      <w:r>
        <w:t xml:space="preserve">De Management pagina heeft een dropdown menu </w:t>
      </w:r>
      <w:r w:rsidR="005D2FBB">
        <w:t xml:space="preserve">waarmee je de verschillende klassen kan selecteren. Wanneer je een klas selecteert wordt er een lijst getoond met alle instanties van die klas in de databank. In deze lijst staat er steeds een delete knop bij </w:t>
      </w:r>
      <w:r w:rsidR="005D2FBB">
        <w:lastRenderedPageBreak/>
        <w:t>de instanties. Als je op deze knop drukt, dan wordt die instantie verwijderd.</w:t>
      </w:r>
      <w:r w:rsidR="005D2FBB">
        <w:br/>
        <w:t xml:space="preserve">Je kan ook in de linkse kolom een instantie aanvinken. Wanneer je op </w:t>
      </w:r>
      <w:r w:rsidR="006873F9">
        <w:t>de knop “bewerken” klikt, dan kan je de geselecteerde instanties aanpassen.</w:t>
      </w:r>
      <w:r w:rsidR="006873F9">
        <w:br/>
        <w:t>Als je op “toevoegen” klikt, dan wordt er een lege rij toegevoegd, deze kan dan ingevuld worden.</w:t>
      </w:r>
      <w:r w:rsidR="00991931">
        <w:t xml:space="preserve"> De ingevulde gegevens worden automatisch doorgevoerd aan de databank.</w:t>
      </w:r>
      <w:r w:rsidR="00991931">
        <w:br/>
      </w:r>
      <w:r w:rsidR="006873F9">
        <w:t>Indien dat de gegevens niet voldoen aan de voorwaarden van de databank, wordt in de plaats een error gegeven.</w:t>
      </w:r>
      <w:bookmarkStart w:id="6" w:name="_GoBack"/>
      <w:bookmarkEnd w:id="6"/>
    </w:p>
    <w:p w:rsidR="003735EF" w:rsidRDefault="008E27F0" w:rsidP="003735EF">
      <w:pPr>
        <w:pStyle w:val="Kop2"/>
      </w:pPr>
      <w:bookmarkStart w:id="7" w:name="_Toc39323450"/>
      <w:r>
        <w:t>Schetsen</w:t>
      </w:r>
      <w:bookmarkEnd w:id="7"/>
    </w:p>
    <w:p w:rsidR="002B1C86" w:rsidRDefault="006873F9" w:rsidP="002B1C86">
      <w:pPr>
        <w:pStyle w:val="Kop3"/>
      </w:pPr>
      <w:bookmarkStart w:id="8" w:name="_Toc39323451"/>
      <w:r>
        <w:t>Hoofdpagina</w:t>
      </w:r>
      <w:bookmarkEnd w:id="8"/>
    </w:p>
    <w:p w:rsidR="009D3F3D" w:rsidRDefault="009D3F3D" w:rsidP="002B1C86">
      <w:r>
        <w:rPr>
          <w:noProof/>
        </w:rPr>
        <w:drawing>
          <wp:inline distT="0" distB="0" distL="0" distR="0" wp14:anchorId="622073E4" wp14:editId="3F7B89E3">
            <wp:extent cx="5652135" cy="4015740"/>
            <wp:effectExtent l="0" t="0" r="5715" b="381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135" cy="4015740"/>
                    </a:xfrm>
                    <a:prstGeom prst="rect">
                      <a:avLst/>
                    </a:prstGeom>
                  </pic:spPr>
                </pic:pic>
              </a:graphicData>
            </a:graphic>
          </wp:inline>
        </w:drawing>
      </w:r>
    </w:p>
    <w:p w:rsidR="006873F9" w:rsidRDefault="006873F9" w:rsidP="002B1C86">
      <w:pPr>
        <w:pStyle w:val="Kop3"/>
      </w:pPr>
      <w:bookmarkStart w:id="9" w:name="_Toc39323452"/>
      <w:r>
        <w:lastRenderedPageBreak/>
        <w:t>Seizoen pagina</w:t>
      </w:r>
      <w:bookmarkEnd w:id="9"/>
    </w:p>
    <w:p w:rsidR="00A727DC" w:rsidRDefault="00A727DC" w:rsidP="002B1C86">
      <w:r>
        <w:rPr>
          <w:noProof/>
        </w:rPr>
        <w:drawing>
          <wp:inline distT="0" distB="0" distL="0" distR="0" wp14:anchorId="4E092909" wp14:editId="528DF228">
            <wp:extent cx="5652135" cy="4008120"/>
            <wp:effectExtent l="0" t="0" r="571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2135" cy="4008120"/>
                    </a:xfrm>
                    <a:prstGeom prst="rect">
                      <a:avLst/>
                    </a:prstGeom>
                  </pic:spPr>
                </pic:pic>
              </a:graphicData>
            </a:graphic>
          </wp:inline>
        </w:drawing>
      </w:r>
    </w:p>
    <w:p w:rsidR="006873F9" w:rsidRDefault="006873F9" w:rsidP="002B1C86">
      <w:pPr>
        <w:pStyle w:val="Kop3"/>
      </w:pPr>
      <w:bookmarkStart w:id="10" w:name="_Toc39323453"/>
      <w:r>
        <w:lastRenderedPageBreak/>
        <w:t>Seizoen Overview</w:t>
      </w:r>
      <w:bookmarkEnd w:id="10"/>
    </w:p>
    <w:p w:rsidR="00974BF6" w:rsidRDefault="00974BF6" w:rsidP="002B1C86">
      <w:r>
        <w:rPr>
          <w:noProof/>
        </w:rPr>
        <w:drawing>
          <wp:inline distT="0" distB="0" distL="0" distR="0" wp14:anchorId="652FD660" wp14:editId="22FAE4E7">
            <wp:extent cx="5652135" cy="5275580"/>
            <wp:effectExtent l="0" t="0" r="5715"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2135" cy="5275580"/>
                    </a:xfrm>
                    <a:prstGeom prst="rect">
                      <a:avLst/>
                    </a:prstGeom>
                  </pic:spPr>
                </pic:pic>
              </a:graphicData>
            </a:graphic>
          </wp:inline>
        </w:drawing>
      </w:r>
    </w:p>
    <w:p w:rsidR="006873F9" w:rsidRDefault="006873F9" w:rsidP="006873F9">
      <w:pPr>
        <w:pStyle w:val="Kop3"/>
      </w:pPr>
      <w:bookmarkStart w:id="11" w:name="_Toc39323454"/>
      <w:r>
        <w:lastRenderedPageBreak/>
        <w:t>Personage Pagina</w:t>
      </w:r>
      <w:bookmarkEnd w:id="11"/>
    </w:p>
    <w:p w:rsidR="006873F9" w:rsidRPr="006873F9" w:rsidRDefault="006873F9" w:rsidP="006873F9">
      <w:r>
        <w:rPr>
          <w:noProof/>
        </w:rPr>
        <w:drawing>
          <wp:inline distT="0" distB="0" distL="0" distR="0" wp14:anchorId="6EB423BE" wp14:editId="0FCC345A">
            <wp:extent cx="5652135" cy="4425950"/>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2135" cy="4425950"/>
                    </a:xfrm>
                    <a:prstGeom prst="rect">
                      <a:avLst/>
                    </a:prstGeom>
                    <a:noFill/>
                    <a:ln>
                      <a:noFill/>
                    </a:ln>
                  </pic:spPr>
                </pic:pic>
              </a:graphicData>
            </a:graphic>
          </wp:inline>
        </w:drawing>
      </w:r>
    </w:p>
    <w:p w:rsidR="006873F9" w:rsidRDefault="006873F9" w:rsidP="002B1C86"/>
    <w:p w:rsidR="006873F9" w:rsidRDefault="006873F9" w:rsidP="002B1C86">
      <w:pPr>
        <w:pStyle w:val="Kop3"/>
      </w:pPr>
      <w:bookmarkStart w:id="12" w:name="_Toc39323455"/>
      <w:r>
        <w:lastRenderedPageBreak/>
        <w:t>Stemacteur Pagina</w:t>
      </w:r>
      <w:bookmarkEnd w:id="12"/>
    </w:p>
    <w:p w:rsidR="006873F9" w:rsidRDefault="006873F9" w:rsidP="002B1C86">
      <w:r>
        <w:rPr>
          <w:noProof/>
        </w:rPr>
        <w:drawing>
          <wp:inline distT="0" distB="0" distL="0" distR="0">
            <wp:extent cx="5652135" cy="4425950"/>
            <wp:effectExtent l="0" t="0" r="571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135" cy="4425950"/>
                    </a:xfrm>
                    <a:prstGeom prst="rect">
                      <a:avLst/>
                    </a:prstGeom>
                    <a:noFill/>
                    <a:ln>
                      <a:noFill/>
                    </a:ln>
                  </pic:spPr>
                </pic:pic>
              </a:graphicData>
            </a:graphic>
          </wp:inline>
        </w:drawing>
      </w:r>
    </w:p>
    <w:p w:rsidR="009734D5" w:rsidRDefault="009734D5" w:rsidP="009734D5">
      <w:pPr>
        <w:pStyle w:val="Kop3"/>
      </w:pPr>
      <w:bookmarkStart w:id="13" w:name="_Toc39323456"/>
      <w:r>
        <w:t>Manga pagina</w:t>
      </w:r>
      <w:bookmarkEnd w:id="13"/>
    </w:p>
    <w:p w:rsidR="009734D5" w:rsidRDefault="009734D5" w:rsidP="002B1C86">
      <w:r>
        <w:rPr>
          <w:noProof/>
        </w:rPr>
        <w:drawing>
          <wp:inline distT="0" distB="0" distL="0" distR="0" wp14:anchorId="2619AF3F" wp14:editId="4264C1A1">
            <wp:extent cx="5652135" cy="2469515"/>
            <wp:effectExtent l="0" t="0" r="5715" b="698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2135" cy="2469515"/>
                    </a:xfrm>
                    <a:prstGeom prst="rect">
                      <a:avLst/>
                    </a:prstGeom>
                  </pic:spPr>
                </pic:pic>
              </a:graphicData>
            </a:graphic>
          </wp:inline>
        </w:drawing>
      </w:r>
    </w:p>
    <w:p w:rsidR="006873F9" w:rsidRDefault="006873F9" w:rsidP="006873F9">
      <w:pPr>
        <w:pStyle w:val="Kop3"/>
      </w:pPr>
      <w:bookmarkStart w:id="14" w:name="_Toc39323457"/>
      <w:r>
        <w:lastRenderedPageBreak/>
        <w:t>Auteur Pagina</w:t>
      </w:r>
      <w:bookmarkEnd w:id="14"/>
    </w:p>
    <w:p w:rsidR="006873F9" w:rsidRDefault="006873F9" w:rsidP="002B1C86">
      <w:r>
        <w:rPr>
          <w:noProof/>
        </w:rPr>
        <w:drawing>
          <wp:inline distT="0" distB="0" distL="0" distR="0">
            <wp:extent cx="5652135" cy="4398645"/>
            <wp:effectExtent l="0" t="0" r="5715"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2135" cy="4398645"/>
                    </a:xfrm>
                    <a:prstGeom prst="rect">
                      <a:avLst/>
                    </a:prstGeom>
                    <a:noFill/>
                    <a:ln>
                      <a:noFill/>
                    </a:ln>
                  </pic:spPr>
                </pic:pic>
              </a:graphicData>
            </a:graphic>
          </wp:inline>
        </w:drawing>
      </w:r>
    </w:p>
    <w:p w:rsidR="00681AD3" w:rsidRDefault="00681AD3" w:rsidP="002B1C86"/>
    <w:p w:rsidR="00681AD3" w:rsidRDefault="00681AD3" w:rsidP="002B1C86">
      <w:pPr>
        <w:pStyle w:val="Kop3"/>
      </w:pPr>
      <w:bookmarkStart w:id="15" w:name="_Toc39323458"/>
      <w:r>
        <w:lastRenderedPageBreak/>
        <w:t>Studio Pagina</w:t>
      </w:r>
      <w:bookmarkEnd w:id="15"/>
    </w:p>
    <w:p w:rsidR="00681AD3" w:rsidRDefault="00681AD3" w:rsidP="002B1C86">
      <w:r>
        <w:rPr>
          <w:noProof/>
        </w:rPr>
        <w:drawing>
          <wp:inline distT="0" distB="0" distL="0" distR="0" wp14:anchorId="2F4D321A" wp14:editId="6EFEA2F2">
            <wp:extent cx="5652135" cy="3930650"/>
            <wp:effectExtent l="0" t="0" r="571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135" cy="3930650"/>
                    </a:xfrm>
                    <a:prstGeom prst="rect">
                      <a:avLst/>
                    </a:prstGeom>
                  </pic:spPr>
                </pic:pic>
              </a:graphicData>
            </a:graphic>
          </wp:inline>
        </w:drawing>
      </w:r>
    </w:p>
    <w:p w:rsidR="00681AD3" w:rsidRDefault="00681AD3" w:rsidP="002B1C86">
      <w:pPr>
        <w:pStyle w:val="Kop3"/>
      </w:pPr>
      <w:bookmarkStart w:id="16" w:name="_Toc39323459"/>
      <w:r>
        <w:lastRenderedPageBreak/>
        <w:t>Genre Pagina</w:t>
      </w:r>
      <w:bookmarkEnd w:id="16"/>
    </w:p>
    <w:p w:rsidR="00681AD3" w:rsidRDefault="00681AD3" w:rsidP="002B1C86">
      <w:r>
        <w:rPr>
          <w:noProof/>
        </w:rPr>
        <w:drawing>
          <wp:inline distT="0" distB="0" distL="0" distR="0" wp14:anchorId="618CA2DD" wp14:editId="59951712">
            <wp:extent cx="5652135" cy="3937000"/>
            <wp:effectExtent l="0" t="0" r="5715"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2135" cy="3937000"/>
                    </a:xfrm>
                    <a:prstGeom prst="rect">
                      <a:avLst/>
                    </a:prstGeom>
                  </pic:spPr>
                </pic:pic>
              </a:graphicData>
            </a:graphic>
          </wp:inline>
        </w:drawing>
      </w:r>
    </w:p>
    <w:p w:rsidR="006873F9" w:rsidRDefault="00681AD3" w:rsidP="002B1C86">
      <w:pPr>
        <w:pStyle w:val="Kop3"/>
      </w:pPr>
      <w:bookmarkStart w:id="17" w:name="_Toc39323460"/>
      <w:r>
        <w:lastRenderedPageBreak/>
        <w:t>Management Pagina</w:t>
      </w:r>
      <w:bookmarkEnd w:id="17"/>
    </w:p>
    <w:p w:rsidR="00681AD3" w:rsidRPr="002B1C86" w:rsidRDefault="00683583" w:rsidP="002B1C86">
      <w:r>
        <w:rPr>
          <w:noProof/>
        </w:rPr>
        <w:drawing>
          <wp:inline distT="0" distB="0" distL="0" distR="0" wp14:anchorId="6FC2E73D" wp14:editId="56427D60">
            <wp:extent cx="5652135" cy="3895090"/>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52135" cy="3895090"/>
                    </a:xfrm>
                    <a:prstGeom prst="rect">
                      <a:avLst/>
                    </a:prstGeom>
                  </pic:spPr>
                </pic:pic>
              </a:graphicData>
            </a:graphic>
          </wp:inline>
        </w:drawing>
      </w:r>
    </w:p>
    <w:p w:rsidR="00D010DB" w:rsidRDefault="00D010DB" w:rsidP="00D010DB">
      <w:pPr>
        <w:pStyle w:val="Kop1"/>
      </w:pPr>
      <w:bookmarkStart w:id="18" w:name="_Toc39323461"/>
      <w:bookmarkEnd w:id="5"/>
      <w:r>
        <w:lastRenderedPageBreak/>
        <w:t>Planning</w:t>
      </w:r>
      <w:bookmarkEnd w:id="18"/>
    </w:p>
    <w:p w:rsidR="00E038B0" w:rsidRDefault="00262E80" w:rsidP="00262E80">
      <w:r>
        <w:t>Iedere week spreken we af voor een vergadering waarbij we overlopen wat we die week hebben gedaan en hoe het is verlopen. Tijdens deze vergaderingen bekijken we ook welke deadlines er de volgende week aankomen en verdelen de taken onder ons drieën.</w:t>
      </w:r>
      <w:r w:rsidR="00E038B0">
        <w:t xml:space="preserve"> </w:t>
      </w:r>
    </w:p>
    <w:p w:rsidR="00262E80" w:rsidRPr="00262E80" w:rsidRDefault="00E038B0" w:rsidP="00262E80">
      <w:r>
        <w:t>De deadlines van onze taken hebben 2 datums. De 1</w:t>
      </w:r>
      <w:r w:rsidRPr="00E038B0">
        <w:rPr>
          <w:vertAlign w:val="superscript"/>
        </w:rPr>
        <w:t>ste</w:t>
      </w:r>
      <w:r>
        <w:t xml:space="preserve"> datum geeft de dag waarop we ten laatste moeten starten aan de taak en de 2</w:t>
      </w:r>
      <w:r w:rsidRPr="00E038B0">
        <w:rPr>
          <w:vertAlign w:val="superscript"/>
        </w:rPr>
        <w:t>de</w:t>
      </w:r>
      <w:r>
        <w:t xml:space="preserve"> datum geeft dat datum waar</w:t>
      </w:r>
      <w:r w:rsidR="00403CFC">
        <w:t>op</w:t>
      </w:r>
      <w:r>
        <w:t xml:space="preserve"> dat het klaar moet zijn.</w:t>
      </w:r>
    </w:p>
    <w:p w:rsidR="00D010DB" w:rsidRDefault="00262E80" w:rsidP="00D010DB">
      <w:pPr>
        <w:pStyle w:val="Kop2"/>
      </w:pPr>
      <w:bookmarkStart w:id="19" w:name="_Toc39323462"/>
      <w:r>
        <w:t>Week1</w:t>
      </w:r>
      <w:bookmarkEnd w:id="19"/>
    </w:p>
    <w:p w:rsidR="00262E80" w:rsidRDefault="00262E80" w:rsidP="00D010DB">
      <w:r>
        <w:t>30/04/20: We vergaderen om te overleggen hoe de applicatie gestructureerd moet worden en maken een planning voor het project voor de komende weken.</w:t>
      </w:r>
    </w:p>
    <w:p w:rsidR="00262E80" w:rsidRDefault="00E038B0" w:rsidP="00D010DB">
      <w:r>
        <w:t xml:space="preserve">27/04/20 - </w:t>
      </w:r>
      <w:r w:rsidR="00262E80">
        <w:t>01/05/20: Alle sche</w:t>
      </w:r>
      <w:r>
        <w:t>tsen</w:t>
      </w:r>
      <w:r w:rsidR="00262E80">
        <w:t xml:space="preserve"> </w:t>
      </w:r>
      <w:r>
        <w:t>worden gemaakt</w:t>
      </w:r>
      <w:r w:rsidR="00262E80">
        <w:t>.</w:t>
      </w:r>
    </w:p>
    <w:p w:rsidR="00262E80" w:rsidRDefault="00262E80" w:rsidP="00D010DB">
      <w:r>
        <w:t xml:space="preserve">02/05/20: We vergaderen </w:t>
      </w:r>
      <w:r w:rsidR="00E038B0">
        <w:t>om de schermen na te kijken en indien nodig feedback te geven. We verdelen taken voor de deadlines van week 2</w:t>
      </w:r>
    </w:p>
    <w:p w:rsidR="00403CFC" w:rsidRDefault="00403CFC" w:rsidP="00D010DB"/>
    <w:p w:rsidR="00262E80" w:rsidRDefault="00262E80" w:rsidP="00262E80">
      <w:pPr>
        <w:pStyle w:val="Kop2"/>
      </w:pPr>
      <w:bookmarkStart w:id="20" w:name="_Toc39323463"/>
      <w:r>
        <w:t>Week2</w:t>
      </w:r>
      <w:bookmarkEnd w:id="20"/>
    </w:p>
    <w:p w:rsidR="00262E80" w:rsidRDefault="00E038B0" w:rsidP="00262E80">
      <w:r>
        <w:t>03/05/20 - 08/05/20: Alle windows worden gemaakt.</w:t>
      </w:r>
    </w:p>
    <w:p w:rsidR="00E038B0" w:rsidRDefault="00E038B0" w:rsidP="00E038B0">
      <w:r>
        <w:t>10/05/20: We vergaderen om de windows na te kijken en indien nodig feedback te geven. We bespreken wat we al hebben kunnen doen voor de navigatie. We verdelen taken voor de deadlines van week 3</w:t>
      </w:r>
    </w:p>
    <w:p w:rsidR="00403CFC" w:rsidRDefault="00403CFC" w:rsidP="00E038B0"/>
    <w:p w:rsidR="00262E80" w:rsidRDefault="00262E80" w:rsidP="00262E80">
      <w:pPr>
        <w:pStyle w:val="Kop2"/>
      </w:pPr>
      <w:bookmarkStart w:id="21" w:name="_Toc39323464"/>
      <w:r>
        <w:t>Week3</w:t>
      </w:r>
      <w:bookmarkEnd w:id="21"/>
    </w:p>
    <w:p w:rsidR="00E038B0" w:rsidRDefault="00E038B0" w:rsidP="00E038B0">
      <w:r>
        <w:t xml:space="preserve">09/05/20 - </w:t>
      </w:r>
      <w:r w:rsidR="00403CFC">
        <w:t>15</w:t>
      </w:r>
      <w:r>
        <w:t xml:space="preserve">/05/20: </w:t>
      </w:r>
      <w:r w:rsidR="00403CFC">
        <w:t>De navigatie tussen de windows zijn gemaakt.</w:t>
      </w:r>
    </w:p>
    <w:p w:rsidR="00403CFC" w:rsidRDefault="00403CFC" w:rsidP="00403CFC">
      <w:r>
        <w:t>17/05/20: We vergaderen om de navigatie na te kijken en indien nodig feedback te geven. We bespreken wat we al hebben kunnen doen voor de databank. We verdelen taken voor de deadlines van week 4</w:t>
      </w:r>
    </w:p>
    <w:p w:rsidR="00403CFC" w:rsidRDefault="00403CFC" w:rsidP="00403CFC"/>
    <w:p w:rsidR="00262E80" w:rsidRDefault="00262E80" w:rsidP="00262E80">
      <w:pPr>
        <w:pStyle w:val="Kop2"/>
      </w:pPr>
      <w:bookmarkStart w:id="22" w:name="_Toc39323465"/>
      <w:r>
        <w:t>Week4</w:t>
      </w:r>
      <w:bookmarkEnd w:id="22"/>
    </w:p>
    <w:p w:rsidR="00403CFC" w:rsidRDefault="00403CFC" w:rsidP="00403CFC">
      <w:r>
        <w:t>16/05/20 - 22/05/20: De databank is ingevuld met gegevens en is geïntegreerd in onze applicatie.</w:t>
      </w:r>
      <w:r w:rsidR="006B029C">
        <w:t xml:space="preserve"> Unit Testing wordt aangemaakt.</w:t>
      </w:r>
    </w:p>
    <w:p w:rsidR="00262E80" w:rsidRDefault="00403CFC" w:rsidP="00262E80">
      <w:r>
        <w:t>24/05/20: We vergaderen om de navigatie na te kijken en indien nodig feedback te geven. We bespreken wat we al hebben kunnen doen voor de databank. We verdelen taken voor de deadlines van de laatste dagen</w:t>
      </w:r>
    </w:p>
    <w:p w:rsidR="00403CFC" w:rsidRDefault="00403CFC" w:rsidP="00403CFC">
      <w:pPr>
        <w:pStyle w:val="Kop2"/>
      </w:pPr>
      <w:bookmarkStart w:id="23" w:name="_Toc39323466"/>
      <w:r>
        <w:lastRenderedPageBreak/>
        <w:t>Einde</w:t>
      </w:r>
      <w:bookmarkEnd w:id="23"/>
    </w:p>
    <w:p w:rsidR="00403CFC" w:rsidRDefault="00403CFC" w:rsidP="00403CFC">
      <w:r>
        <w:t>23/05/20 - 28/05/20: De CRUD operaties worden aangemaakt.</w:t>
      </w:r>
    </w:p>
    <w:p w:rsidR="00403CFC" w:rsidRDefault="00403CFC" w:rsidP="00403CFC">
      <w:r>
        <w:t>28/05/20: We vergaderen een laatste keer om het eindresultaat te finalliseren. Indien nodig worden er laatste aanpassingen gedaan, daarna wordt het project ingediend.</w:t>
      </w:r>
    </w:p>
    <w:p w:rsidR="00262E80" w:rsidRDefault="00262E80" w:rsidP="00D010DB"/>
    <w:sectPr w:rsidR="00262E80" w:rsidSect="00836861">
      <w:headerReference w:type="default" r:id="rId19"/>
      <w:footerReference w:type="default" r:id="rId20"/>
      <w:pgSz w:w="11906" w:h="16838" w:code="9"/>
      <w:pgMar w:top="1134" w:right="1134" w:bottom="1134" w:left="1871"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F80" w:rsidRDefault="00537F80">
      <w:r>
        <w:separator/>
      </w:r>
    </w:p>
  </w:endnote>
  <w:endnote w:type="continuationSeparator" w:id="0">
    <w:p w:rsidR="00537F80" w:rsidRDefault="00537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echnic">
    <w:charset w:val="02"/>
    <w:family w:val="auto"/>
    <w:pitch w:val="variable"/>
    <w:sig w:usb0="00000000" w:usb1="10000000" w:usb2="00000000" w:usb3="00000000" w:csb0="80000000"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061142"/>
      <w:docPartObj>
        <w:docPartGallery w:val="Page Numbers (Bottom of Page)"/>
        <w:docPartUnique/>
      </w:docPartObj>
    </w:sdtPr>
    <w:sdtEndPr/>
    <w:sdtContent>
      <w:p w:rsidR="00836861" w:rsidRDefault="00836861">
        <w:pPr>
          <w:pStyle w:val="Voettekst"/>
          <w:jc w:val="right"/>
        </w:pPr>
        <w:r>
          <w:fldChar w:fldCharType="begin"/>
        </w:r>
        <w:r>
          <w:instrText>PAGE   \* MERGEFORMAT</w:instrText>
        </w:r>
        <w:r>
          <w:fldChar w:fldCharType="separate"/>
        </w:r>
        <w:r>
          <w:rPr>
            <w:lang w:val="nl-NL"/>
          </w:rPr>
          <w:t>2</w:t>
        </w:r>
        <w:r>
          <w:fldChar w:fldCharType="end"/>
        </w:r>
      </w:p>
    </w:sdtContent>
  </w:sdt>
  <w:p w:rsidR="00836861" w:rsidRDefault="008368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F80" w:rsidRDefault="00537F80">
      <w:r>
        <w:separator/>
      </w:r>
    </w:p>
  </w:footnote>
  <w:footnote w:type="continuationSeparator" w:id="0">
    <w:p w:rsidR="00537F80" w:rsidRDefault="00537F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5B1" w:rsidRPr="007755B1" w:rsidRDefault="007755B1" w:rsidP="007755B1">
    <w:pPr>
      <w:pStyle w:val="Koptekst"/>
      <w:pBdr>
        <w:bottom w:val="none" w:sz="0" w:space="0" w:color="auto"/>
      </w:pBd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9" w15:restartNumberingAfterBreak="0">
    <w:nsid w:val="29234C18"/>
    <w:multiLevelType w:val="hybridMultilevel"/>
    <w:tmpl w:val="ED9E66C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3"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5"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7"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3"/>
  </w:num>
  <w:num w:numId="2">
    <w:abstractNumId w:val="0"/>
  </w:num>
  <w:num w:numId="3">
    <w:abstractNumId w:val="7"/>
  </w:num>
  <w:num w:numId="4">
    <w:abstractNumId w:val="10"/>
  </w:num>
  <w:num w:numId="5">
    <w:abstractNumId w:val="15"/>
  </w:num>
  <w:num w:numId="6">
    <w:abstractNumId w:val="1"/>
  </w:num>
  <w:num w:numId="7">
    <w:abstractNumId w:val="12"/>
  </w:num>
  <w:num w:numId="8">
    <w:abstractNumId w:val="15"/>
  </w:num>
  <w:num w:numId="9">
    <w:abstractNumId w:val="2"/>
  </w:num>
  <w:num w:numId="10">
    <w:abstractNumId w:val="14"/>
  </w:num>
  <w:num w:numId="11">
    <w:abstractNumId w:val="19"/>
  </w:num>
  <w:num w:numId="12">
    <w:abstractNumId w:val="16"/>
  </w:num>
  <w:num w:numId="13">
    <w:abstractNumId w:val="8"/>
  </w:num>
  <w:num w:numId="14">
    <w:abstractNumId w:val="6"/>
  </w:num>
  <w:num w:numId="15">
    <w:abstractNumId w:val="5"/>
  </w:num>
  <w:num w:numId="16">
    <w:abstractNumId w:val="5"/>
  </w:num>
  <w:num w:numId="17">
    <w:abstractNumId w:val="11"/>
  </w:num>
  <w:num w:numId="18">
    <w:abstractNumId w:val="3"/>
  </w:num>
  <w:num w:numId="19">
    <w:abstractNumId w:val="17"/>
  </w:num>
  <w:num w:numId="20">
    <w:abstractNumId w:val="18"/>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AAE"/>
    <w:rsid w:val="000054A8"/>
    <w:rsid w:val="0005387F"/>
    <w:rsid w:val="00072B74"/>
    <w:rsid w:val="00076C2A"/>
    <w:rsid w:val="000E0FA0"/>
    <w:rsid w:val="000E3E0B"/>
    <w:rsid w:val="000E62E2"/>
    <w:rsid w:val="001459EA"/>
    <w:rsid w:val="00153653"/>
    <w:rsid w:val="00154AAE"/>
    <w:rsid w:val="00155D8C"/>
    <w:rsid w:val="00166BB3"/>
    <w:rsid w:val="001777B4"/>
    <w:rsid w:val="001C01E3"/>
    <w:rsid w:val="001C732B"/>
    <w:rsid w:val="002034C2"/>
    <w:rsid w:val="00227B73"/>
    <w:rsid w:val="00262E80"/>
    <w:rsid w:val="00291F78"/>
    <w:rsid w:val="002A0152"/>
    <w:rsid w:val="002A79A7"/>
    <w:rsid w:val="002B1C86"/>
    <w:rsid w:val="002C465B"/>
    <w:rsid w:val="002E351F"/>
    <w:rsid w:val="00300B4D"/>
    <w:rsid w:val="00354E15"/>
    <w:rsid w:val="003735EF"/>
    <w:rsid w:val="0039442E"/>
    <w:rsid w:val="003E0365"/>
    <w:rsid w:val="003E6094"/>
    <w:rsid w:val="00403CFC"/>
    <w:rsid w:val="00407B04"/>
    <w:rsid w:val="00424212"/>
    <w:rsid w:val="00491CE3"/>
    <w:rsid w:val="00492B31"/>
    <w:rsid w:val="00535E9E"/>
    <w:rsid w:val="00537F80"/>
    <w:rsid w:val="00546F35"/>
    <w:rsid w:val="005628DD"/>
    <w:rsid w:val="00566678"/>
    <w:rsid w:val="005A6BB0"/>
    <w:rsid w:val="005A7EF6"/>
    <w:rsid w:val="005D2FBB"/>
    <w:rsid w:val="005E4905"/>
    <w:rsid w:val="00617173"/>
    <w:rsid w:val="00652404"/>
    <w:rsid w:val="00660690"/>
    <w:rsid w:val="00671F7B"/>
    <w:rsid w:val="00681AD3"/>
    <w:rsid w:val="00683583"/>
    <w:rsid w:val="006873F9"/>
    <w:rsid w:val="00690B26"/>
    <w:rsid w:val="00697CC4"/>
    <w:rsid w:val="006B029C"/>
    <w:rsid w:val="006E5F9F"/>
    <w:rsid w:val="006E7E79"/>
    <w:rsid w:val="00700985"/>
    <w:rsid w:val="00714F5F"/>
    <w:rsid w:val="007315C2"/>
    <w:rsid w:val="00743826"/>
    <w:rsid w:val="007755B1"/>
    <w:rsid w:val="007C498C"/>
    <w:rsid w:val="007E1D63"/>
    <w:rsid w:val="0080735A"/>
    <w:rsid w:val="00836861"/>
    <w:rsid w:val="0084209F"/>
    <w:rsid w:val="00843ADD"/>
    <w:rsid w:val="008546C3"/>
    <w:rsid w:val="00854EA0"/>
    <w:rsid w:val="008A2490"/>
    <w:rsid w:val="008C162C"/>
    <w:rsid w:val="008E27F0"/>
    <w:rsid w:val="008E455B"/>
    <w:rsid w:val="008F175F"/>
    <w:rsid w:val="00953331"/>
    <w:rsid w:val="009734D5"/>
    <w:rsid w:val="00974BF6"/>
    <w:rsid w:val="00975D41"/>
    <w:rsid w:val="00991931"/>
    <w:rsid w:val="009C27CA"/>
    <w:rsid w:val="009D3F3D"/>
    <w:rsid w:val="009F1D73"/>
    <w:rsid w:val="00A12DDB"/>
    <w:rsid w:val="00A45888"/>
    <w:rsid w:val="00A53E08"/>
    <w:rsid w:val="00A727DC"/>
    <w:rsid w:val="00A77E95"/>
    <w:rsid w:val="00AA7E40"/>
    <w:rsid w:val="00AB1440"/>
    <w:rsid w:val="00AC0DB0"/>
    <w:rsid w:val="00AC3271"/>
    <w:rsid w:val="00B0086D"/>
    <w:rsid w:val="00B06119"/>
    <w:rsid w:val="00B74C34"/>
    <w:rsid w:val="00B75B0F"/>
    <w:rsid w:val="00B916E8"/>
    <w:rsid w:val="00BA692D"/>
    <w:rsid w:val="00BA6D1D"/>
    <w:rsid w:val="00BB6115"/>
    <w:rsid w:val="00C132D1"/>
    <w:rsid w:val="00C52593"/>
    <w:rsid w:val="00C60A45"/>
    <w:rsid w:val="00CB02C4"/>
    <w:rsid w:val="00D010DB"/>
    <w:rsid w:val="00D77078"/>
    <w:rsid w:val="00DC0707"/>
    <w:rsid w:val="00DC2A25"/>
    <w:rsid w:val="00E038B0"/>
    <w:rsid w:val="00E10578"/>
    <w:rsid w:val="00E30870"/>
    <w:rsid w:val="00E30872"/>
    <w:rsid w:val="00E33887"/>
    <w:rsid w:val="00E47CA8"/>
    <w:rsid w:val="00E629EE"/>
    <w:rsid w:val="00E66630"/>
    <w:rsid w:val="00E72109"/>
    <w:rsid w:val="00E7586B"/>
    <w:rsid w:val="00EB3E41"/>
    <w:rsid w:val="00EB75B0"/>
    <w:rsid w:val="00EC41A1"/>
    <w:rsid w:val="00ED3186"/>
    <w:rsid w:val="00EF7816"/>
    <w:rsid w:val="00F2518B"/>
    <w:rsid w:val="00F31363"/>
    <w:rsid w:val="00F6520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F09AF"/>
  <w15:docId w15:val="{66057EA0-B7CE-437B-8A0F-D61B66A85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imes New Roman" w:hAnsi="Verdana" w:cs="Calibri"/>
        <w:bCs/>
        <w:lang w:val="nl-BE" w:eastAsia="nl-BE" w:bidi="ar-SA"/>
      </w:rPr>
    </w:rPrDefault>
    <w:pPrDefault/>
  </w:docDefaults>
  <w:latentStyles w:defLockedState="0" w:defUIPriority="0" w:defSemiHidden="0" w:defUnhideWhenUsed="0" w:defQFormat="0" w:count="37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link w:val="Kop1Char"/>
    <w:uiPriority w:val="9"/>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val="0"/>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link w:val="VoettekstChar"/>
    <w:uiPriority w:val="99"/>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val="0"/>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uiPriority w:val="99"/>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qFormat/>
    <w:rsid w:val="00154AAE"/>
    <w:pPr>
      <w:jc w:val="right"/>
    </w:pPr>
    <w:rPr>
      <w:rFonts w:ascii="Arial" w:eastAsiaTheme="minorHAnsi" w:hAnsi="Arial" w:cstheme="minorBidi"/>
      <w:b/>
      <w:bCs w:val="0"/>
      <w:caps/>
      <w:color w:val="F04C25"/>
      <w:sz w:val="36"/>
      <w:szCs w:val="38"/>
      <w:lang w:eastAsia="en-US"/>
    </w:rPr>
  </w:style>
  <w:style w:type="paragraph" w:customStyle="1" w:styleId="Cover-ondertitel">
    <w:name w:val="Cover - ondertitel"/>
    <w:qFormat/>
    <w:rsid w:val="00154AAE"/>
    <w:pPr>
      <w:spacing w:before="120"/>
      <w:jc w:val="right"/>
    </w:pPr>
    <w:rPr>
      <w:rFonts w:ascii="Arial" w:eastAsiaTheme="minorHAnsi" w:hAnsi="Arial" w:cstheme="minorBidi"/>
      <w:b/>
      <w:bCs w:val="0"/>
      <w:color w:val="009CAB"/>
      <w:sz w:val="36"/>
      <w:szCs w:val="38"/>
      <w:lang w:eastAsia="en-US"/>
    </w:rPr>
  </w:style>
  <w:style w:type="paragraph" w:customStyle="1" w:styleId="Cover-namen">
    <w:name w:val="Cover - namen"/>
    <w:qFormat/>
    <w:rsid w:val="00154AAE"/>
    <w:rPr>
      <w:rFonts w:ascii="Arial" w:eastAsiaTheme="minorHAnsi" w:hAnsi="Arial" w:cstheme="minorBidi"/>
      <w:bCs w:val="0"/>
      <w:color w:val="373737"/>
      <w:sz w:val="18"/>
      <w:szCs w:val="19"/>
      <w:lang w:eastAsia="en-US"/>
    </w:rPr>
  </w:style>
  <w:style w:type="paragraph" w:customStyle="1" w:styleId="Cover-opleiding">
    <w:name w:val="Cover - opleiding"/>
    <w:qFormat/>
    <w:rsid w:val="00154AAE"/>
    <w:pPr>
      <w:spacing w:after="20"/>
      <w:jc w:val="right"/>
    </w:pPr>
    <w:rPr>
      <w:rFonts w:ascii="Arial" w:eastAsiaTheme="minorHAnsi" w:hAnsi="Arial" w:cstheme="minorBidi"/>
      <w:b/>
      <w:bCs w:val="0"/>
      <w:color w:val="F04C25"/>
      <w:sz w:val="22"/>
      <w:szCs w:val="24"/>
      <w:lang w:val="en-US" w:eastAsia="en-US"/>
    </w:rPr>
  </w:style>
  <w:style w:type="paragraph" w:customStyle="1" w:styleId="Cover-afstudeerrichting">
    <w:name w:val="Cover - afstudeerrichting"/>
    <w:qFormat/>
    <w:rsid w:val="00154AAE"/>
    <w:pPr>
      <w:jc w:val="right"/>
    </w:pPr>
    <w:rPr>
      <w:rFonts w:ascii="Arial" w:eastAsiaTheme="minorHAnsi" w:hAnsi="Arial" w:cstheme="minorBidi"/>
      <w:bCs w:val="0"/>
      <w:color w:val="009CAB"/>
      <w:sz w:val="22"/>
      <w:szCs w:val="24"/>
      <w:lang w:eastAsia="en-US"/>
    </w:rPr>
  </w:style>
  <w:style w:type="paragraph" w:customStyle="1" w:styleId="Cover-academiejaarcampus">
    <w:name w:val="Cover - academiejaar/campus"/>
    <w:qFormat/>
    <w:rsid w:val="00154AAE"/>
    <w:pPr>
      <w:spacing w:after="200" w:line="276" w:lineRule="auto"/>
      <w:jc w:val="right"/>
    </w:pPr>
    <w:rPr>
      <w:rFonts w:ascii="Arial" w:eastAsiaTheme="minorHAnsi" w:hAnsi="Arial" w:cstheme="minorBidi"/>
      <w:bCs w:val="0"/>
      <w:color w:val="373737"/>
      <w:sz w:val="16"/>
      <w:szCs w:val="16"/>
      <w:lang w:eastAsia="en-US"/>
    </w:rPr>
  </w:style>
  <w:style w:type="paragraph" w:customStyle="1" w:styleId="Cover-graad">
    <w:name w:val="Cover - graad"/>
    <w:qFormat/>
    <w:rsid w:val="00154AAE"/>
    <w:pPr>
      <w:jc w:val="right"/>
    </w:pPr>
    <w:rPr>
      <w:rFonts w:ascii="Arial" w:eastAsiaTheme="minorHAnsi" w:hAnsi="Arial" w:cstheme="minorBidi"/>
      <w:b/>
      <w:bCs w:val="0"/>
      <w:color w:val="373737"/>
      <w:sz w:val="18"/>
      <w:szCs w:val="19"/>
      <w:lang w:eastAsia="en-US"/>
    </w:rPr>
  </w:style>
  <w:style w:type="character" w:customStyle="1" w:styleId="VoettekstChar">
    <w:name w:val="Voettekst Char"/>
    <w:basedOn w:val="Standaardalinea-lettertype"/>
    <w:link w:val="Voettekst"/>
    <w:uiPriority w:val="99"/>
    <w:rsid w:val="00836861"/>
    <w:rPr>
      <w:b/>
      <w:sz w:val="18"/>
    </w:rPr>
  </w:style>
  <w:style w:type="character" w:customStyle="1" w:styleId="Kop1Char">
    <w:name w:val="Kop 1 Char"/>
    <w:basedOn w:val="Standaardalinea-lettertype"/>
    <w:link w:val="Kop1"/>
    <w:uiPriority w:val="9"/>
    <w:rsid w:val="001459EA"/>
    <w:rPr>
      <w:b/>
      <w:smallCaps/>
      <w:kern w:val="32"/>
      <w:sz w:val="32"/>
    </w:rPr>
  </w:style>
  <w:style w:type="paragraph" w:styleId="Bibliografie">
    <w:name w:val="Bibliography"/>
    <w:basedOn w:val="Standaard"/>
    <w:next w:val="Standaard"/>
    <w:uiPriority w:val="37"/>
    <w:unhideWhenUsed/>
    <w:rsid w:val="001459EA"/>
  </w:style>
  <w:style w:type="paragraph" w:styleId="Lijstalinea">
    <w:name w:val="List Paragraph"/>
    <w:basedOn w:val="Standaard"/>
    <w:uiPriority w:val="34"/>
    <w:qFormat/>
    <w:rsid w:val="00E47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846247">
      <w:bodyDiv w:val="1"/>
      <w:marLeft w:val="0"/>
      <w:marRight w:val="0"/>
      <w:marTop w:val="0"/>
      <w:marBottom w:val="0"/>
      <w:divBdr>
        <w:top w:val="none" w:sz="0" w:space="0" w:color="auto"/>
        <w:left w:val="none" w:sz="0" w:space="0" w:color="auto"/>
        <w:bottom w:val="none" w:sz="0" w:space="0" w:color="auto"/>
        <w:right w:val="none" w:sz="0" w:space="0" w:color="auto"/>
      </w:divBdr>
    </w:div>
    <w:div w:id="968316179">
      <w:bodyDiv w:val="1"/>
      <w:marLeft w:val="0"/>
      <w:marRight w:val="0"/>
      <w:marTop w:val="0"/>
      <w:marBottom w:val="0"/>
      <w:divBdr>
        <w:top w:val="none" w:sz="0" w:space="0" w:color="auto"/>
        <w:left w:val="none" w:sz="0" w:space="0" w:color="auto"/>
        <w:bottom w:val="none" w:sz="0" w:space="0" w:color="auto"/>
        <w:right w:val="none" w:sz="0" w:space="0" w:color="auto"/>
      </w:divBdr>
    </w:div>
    <w:div w:id="16655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be\Downloads\werkstuksjabloon_V5.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Jan18</b:Tag>
    <b:SourceType>InternetSite</b:SourceType>
    <b:Guid>{3ECC7D1C-0337-45DA-AD5E-D9200070B83D}</b:Guid>
    <b:Author>
      <b:Author>
        <b:NameList>
          <b:Person>
            <b:Last>Hendriks</b:Last>
            <b:First>Janneke</b:First>
          </b:Person>
        </b:NameList>
      </b:Author>
    </b:Author>
    <b:Title>Kernkwadrant van Ofman</b:Title>
    <b:InternetSiteTitle>Magnoliacoaching</b:InternetSiteTitle>
    <b:Year>2018</b:Year>
    <b:Month>oktober</b:Month>
    <b:Day>6</b:Day>
    <b:URL>https://magnoliacoaching.nl/methodieken/kernkwadrant-van-ofman/</b:URL>
    <b:RefOrder>1</b:RefOrder>
  </b:Source>
</b:Sources>
</file>

<file path=customXml/itemProps1.xml><?xml version="1.0" encoding="utf-8"?>
<ds:datastoreItem xmlns:ds="http://schemas.openxmlformats.org/officeDocument/2006/customXml" ds:itemID="{95FFF297-86B2-4CCD-A742-760E2F6EF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werkstuksjabloon_V5.dotx</Template>
  <TotalTime>0</TotalTime>
  <Pages>15</Pages>
  <Words>1172</Words>
  <Characters>6451</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7608</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robbe</dc:creator>
  <cp:lastModifiedBy>Stefan Vandeputte</cp:lastModifiedBy>
  <cp:revision>15</cp:revision>
  <cp:lastPrinted>2001-11-19T09:17:00Z</cp:lastPrinted>
  <dcterms:created xsi:type="dcterms:W3CDTF">2020-04-20T14:47:00Z</dcterms:created>
  <dcterms:modified xsi:type="dcterms:W3CDTF">2020-05-02T13:14:00Z</dcterms:modified>
</cp:coreProperties>
</file>